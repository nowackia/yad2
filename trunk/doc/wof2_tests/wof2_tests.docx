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F7" w:rsidRDefault="00CD5A6E">
      <w:pPr>
        <w:pStyle w:val="HPTableTitle"/>
      </w:pPr>
      <w:bookmarkStart w:id="0" w:name="hp_LogicalHeaderComplete"/>
      <w:r>
        <w:t>SPIS TRESCI</w:t>
      </w:r>
    </w:p>
    <w:p w:rsidR="007048F7" w:rsidRDefault="007048F7">
      <w:pPr>
        <w:pStyle w:val="Nagwekspisutreci"/>
      </w:pPr>
      <w:r>
        <w:t>Spis treści</w:t>
      </w:r>
    </w:p>
    <w:p w:rsidR="007048F7" w:rsidRDefault="007048F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7844169" w:history="1">
        <w:r w:rsidRPr="00182C17">
          <w:rPr>
            <w:rStyle w:val="Hipercze"/>
          </w:rPr>
          <w:t>Test gry Wings of Fury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_Toc187844169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48F7" w:rsidRDefault="007048F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  <w:lang w:eastAsia="pl-PL"/>
        </w:rPr>
      </w:pPr>
      <w:hyperlink w:anchor="_Toc187844170" w:history="1">
        <w:r w:rsidRPr="00182C17">
          <w:rPr>
            <w:rStyle w:val="Hipercze"/>
            <w:lang w:eastAsia="pl-PL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l-PL"/>
          </w:rPr>
          <w:tab/>
        </w:r>
        <w:r w:rsidRPr="00182C17">
          <w:rPr>
            <w:rStyle w:val="Hipercze"/>
            <w:lang w:eastAsia="pl-PL"/>
          </w:rPr>
          <w:t>Testy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_Toc187844170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48F7" w:rsidRDefault="007048F7">
      <w:pPr>
        <w:pStyle w:val="Spistreci2"/>
        <w:rPr>
          <w:rFonts w:asciiTheme="minorHAnsi" w:eastAsiaTheme="minorEastAsia" w:hAnsiTheme="minorHAnsi" w:cstheme="minorBidi"/>
          <w:sz w:val="22"/>
          <w:szCs w:val="22"/>
          <w:lang w:eastAsia="pl-PL"/>
        </w:rPr>
      </w:pPr>
      <w:hyperlink w:anchor="_Toc187844171" w:history="1">
        <w:r w:rsidRPr="00182C17">
          <w:rPr>
            <w:rStyle w:val="Hipercze"/>
            <w:lang w:eastAsia="pl-PL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l-PL"/>
          </w:rPr>
          <w:tab/>
        </w:r>
        <w:r w:rsidRPr="00182C17">
          <w:rPr>
            <w:rStyle w:val="Hipercze"/>
            <w:lang w:eastAsia="pl-PL"/>
          </w:rPr>
          <w:t>Test funkcjonalności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_Toc187844171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48F7" w:rsidRDefault="007048F7">
      <w:pPr>
        <w:pStyle w:val="Spistreci3"/>
        <w:rPr>
          <w:rFonts w:asciiTheme="minorHAnsi" w:eastAsiaTheme="minorEastAsia" w:hAnsiTheme="minorHAnsi" w:cstheme="minorBidi"/>
          <w:i w:val="0"/>
          <w:sz w:val="22"/>
          <w:szCs w:val="22"/>
          <w:lang w:eastAsia="pl-PL"/>
        </w:rPr>
      </w:pPr>
      <w:hyperlink w:anchor="_Toc187844172" w:history="1">
        <w:r w:rsidRPr="00182C17">
          <w:rPr>
            <w:rStyle w:val="Hipercze"/>
            <w:lang w:eastAsia="pl-PL"/>
          </w:rPr>
          <w:t>1.1.1.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eastAsia="pl-PL"/>
          </w:rPr>
          <w:tab/>
        </w:r>
        <w:r w:rsidRPr="00182C17">
          <w:rPr>
            <w:rStyle w:val="Hipercze"/>
            <w:lang w:eastAsia="pl-PL"/>
          </w:rPr>
          <w:t>Testy podstawowe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_Toc187844172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48F7" w:rsidRDefault="007048F7">
      <w:pPr>
        <w:pStyle w:val="Spistreci3"/>
        <w:rPr>
          <w:rFonts w:asciiTheme="minorHAnsi" w:eastAsiaTheme="minorEastAsia" w:hAnsiTheme="minorHAnsi" w:cstheme="minorBidi"/>
          <w:i w:val="0"/>
          <w:sz w:val="22"/>
          <w:szCs w:val="22"/>
          <w:lang w:eastAsia="pl-PL"/>
        </w:rPr>
      </w:pPr>
      <w:hyperlink w:anchor="_Toc187844173" w:history="1">
        <w:r w:rsidRPr="00182C17">
          <w:rPr>
            <w:rStyle w:val="Hipercze"/>
            <w:lang w:eastAsia="pl-PL"/>
          </w:rPr>
          <w:t>1.1.2.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eastAsia="pl-PL"/>
          </w:rPr>
          <w:tab/>
        </w:r>
        <w:r w:rsidRPr="00182C17">
          <w:rPr>
            <w:rStyle w:val="Hipercze"/>
            <w:lang w:eastAsia="pl-PL"/>
          </w:rPr>
          <w:t>Testy zaawansowane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_Toc187844173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48F7" w:rsidRDefault="007048F7">
      <w:pPr>
        <w:pStyle w:val="Spistreci2"/>
        <w:rPr>
          <w:rFonts w:asciiTheme="minorHAnsi" w:eastAsiaTheme="minorEastAsia" w:hAnsiTheme="minorHAnsi" w:cstheme="minorBidi"/>
          <w:sz w:val="22"/>
          <w:szCs w:val="22"/>
          <w:lang w:eastAsia="pl-PL"/>
        </w:rPr>
      </w:pPr>
      <w:hyperlink w:anchor="_Toc187844174" w:history="1">
        <w:r w:rsidRPr="00182C17">
          <w:rPr>
            <w:rStyle w:val="Hipercze"/>
            <w:lang w:eastAsia="pl-PL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l-PL"/>
          </w:rPr>
          <w:tab/>
        </w:r>
        <w:r w:rsidRPr="00182C17">
          <w:rPr>
            <w:rStyle w:val="Hipercze"/>
            <w:lang w:eastAsia="pl-PL"/>
          </w:rPr>
          <w:t>Zgodność z założeniami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_Toc187844174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48F7" w:rsidRDefault="007048F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  <w:lang w:eastAsia="pl-PL"/>
        </w:rPr>
      </w:pPr>
      <w:hyperlink w:anchor="_Toc187844175" w:history="1">
        <w:r w:rsidRPr="00182C17">
          <w:rPr>
            <w:rStyle w:val="Hipercze"/>
            <w:lang w:eastAsia="pl-PL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l-PL"/>
          </w:rPr>
          <w:tab/>
        </w:r>
        <w:r w:rsidRPr="00182C17">
          <w:rPr>
            <w:rStyle w:val="Hipercze"/>
            <w:lang w:eastAsia="pl-PL"/>
          </w:rPr>
          <w:t>Ogólne wrażenia z gry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_Toc187844175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48F7" w:rsidRDefault="007048F7">
      <w:r>
        <w:fldChar w:fldCharType="end"/>
      </w:r>
    </w:p>
    <w:p w:rsidR="00414685" w:rsidRDefault="00513F1A">
      <w:pPr>
        <w:pStyle w:val="HPTableTitle"/>
      </w:pPr>
      <w:r>
        <w:br w:type="page"/>
      </w:r>
      <w:r w:rsidR="00414685">
        <w:lastRenderedPageBreak/>
        <w:t>Dane Dokumentu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2790"/>
        <w:gridCol w:w="3240"/>
        <w:gridCol w:w="2250"/>
        <w:gridCol w:w="1530"/>
      </w:tblGrid>
      <w:tr w:rsidR="00414685">
        <w:tblPrEx>
          <w:tblCellMar>
            <w:top w:w="0" w:type="dxa"/>
            <w:bottom w:w="0" w:type="dxa"/>
          </w:tblCellMar>
        </w:tblPrEx>
        <w:tc>
          <w:tcPr>
            <w:tcW w:w="2790" w:type="dxa"/>
          </w:tcPr>
          <w:p w:rsidR="00414685" w:rsidRDefault="00414685" w:rsidP="00321A47">
            <w:pPr>
              <w:pStyle w:val="TableSmHeadingRight"/>
            </w:pPr>
            <w:r>
              <w:t>Nazwa Projektu:</w:t>
            </w:r>
          </w:p>
        </w:tc>
        <w:tc>
          <w:tcPr>
            <w:tcW w:w="7020" w:type="dxa"/>
            <w:gridSpan w:val="3"/>
          </w:tcPr>
          <w:p w:rsidR="00414685" w:rsidRDefault="00414685">
            <w:pPr>
              <w:pStyle w:val="TableMedium"/>
            </w:pPr>
          </w:p>
        </w:tc>
      </w:tr>
      <w:tr w:rsidR="00414685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2790" w:type="dxa"/>
          </w:tcPr>
          <w:p w:rsidR="00414685" w:rsidRDefault="00414685">
            <w:pPr>
              <w:pStyle w:val="TableSmHeadingRight"/>
            </w:pPr>
            <w:r>
              <w:t>Opracowany Przez:</w:t>
            </w:r>
          </w:p>
        </w:tc>
        <w:tc>
          <w:tcPr>
            <w:tcW w:w="3240" w:type="dxa"/>
          </w:tcPr>
          <w:p w:rsidR="00414685" w:rsidRPr="003637E0" w:rsidRDefault="00414685">
            <w:pPr>
              <w:pStyle w:val="TableMedium"/>
              <w:rPr>
                <w:lang w:val="en-US"/>
              </w:rPr>
            </w:pPr>
          </w:p>
        </w:tc>
        <w:tc>
          <w:tcPr>
            <w:tcW w:w="2250" w:type="dxa"/>
          </w:tcPr>
          <w:p w:rsidR="00414685" w:rsidRDefault="00414685">
            <w:pPr>
              <w:pStyle w:val="TableSmHeadingRight"/>
            </w:pPr>
            <w:r>
              <w:t>Nr Wersji:</w:t>
            </w:r>
          </w:p>
        </w:tc>
        <w:tc>
          <w:tcPr>
            <w:tcW w:w="1530" w:type="dxa"/>
          </w:tcPr>
          <w:p w:rsidR="00414685" w:rsidRDefault="00414685">
            <w:pPr>
              <w:pStyle w:val="TableMedium"/>
            </w:pPr>
          </w:p>
        </w:tc>
      </w:tr>
      <w:tr w:rsidR="00414685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2790" w:type="dxa"/>
          </w:tcPr>
          <w:p w:rsidR="00414685" w:rsidRDefault="00414685">
            <w:pPr>
              <w:pStyle w:val="TableSmHeadingRight"/>
            </w:pPr>
            <w:r>
              <w:t>Rola:</w:t>
            </w:r>
          </w:p>
        </w:tc>
        <w:tc>
          <w:tcPr>
            <w:tcW w:w="3240" w:type="dxa"/>
          </w:tcPr>
          <w:p w:rsidR="00414685" w:rsidRPr="003637E0" w:rsidRDefault="00414685">
            <w:pPr>
              <w:pStyle w:val="TableMedium"/>
              <w:rPr>
                <w:lang w:val="en-US"/>
              </w:rPr>
            </w:pPr>
          </w:p>
        </w:tc>
        <w:tc>
          <w:tcPr>
            <w:tcW w:w="2250" w:type="dxa"/>
          </w:tcPr>
          <w:p w:rsidR="00414685" w:rsidRDefault="00414685">
            <w:pPr>
              <w:pStyle w:val="TableSmHeadingRight"/>
            </w:pPr>
            <w:r>
              <w:t>Data Wersji:</w:t>
            </w:r>
          </w:p>
        </w:tc>
        <w:tc>
          <w:tcPr>
            <w:tcW w:w="1530" w:type="dxa"/>
          </w:tcPr>
          <w:p w:rsidR="00414685" w:rsidRDefault="00414685">
            <w:pPr>
              <w:pStyle w:val="TableMedium"/>
            </w:pPr>
          </w:p>
        </w:tc>
      </w:tr>
      <w:tr w:rsidR="00414685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2790" w:type="dxa"/>
          </w:tcPr>
          <w:p w:rsidR="00414685" w:rsidRDefault="00414685">
            <w:pPr>
              <w:pStyle w:val="TableSmHeadingRight"/>
            </w:pPr>
            <w:r>
              <w:t>Sprawdzony Przez:</w:t>
            </w:r>
          </w:p>
        </w:tc>
        <w:tc>
          <w:tcPr>
            <w:tcW w:w="3240" w:type="dxa"/>
          </w:tcPr>
          <w:p w:rsidR="00414685" w:rsidRDefault="00414685">
            <w:pPr>
              <w:pStyle w:val="TableMedium"/>
            </w:pPr>
          </w:p>
        </w:tc>
        <w:tc>
          <w:tcPr>
            <w:tcW w:w="2250" w:type="dxa"/>
          </w:tcPr>
          <w:p w:rsidR="00414685" w:rsidRDefault="00414685">
            <w:pPr>
              <w:pStyle w:val="TableSmHeadingRight"/>
            </w:pPr>
            <w:r>
              <w:t>Data Przeglądu:</w:t>
            </w:r>
          </w:p>
        </w:tc>
        <w:tc>
          <w:tcPr>
            <w:tcW w:w="1530" w:type="dxa"/>
          </w:tcPr>
          <w:p w:rsidR="00414685" w:rsidRDefault="00414685">
            <w:pPr>
              <w:pStyle w:val="TableMedium"/>
            </w:pPr>
          </w:p>
        </w:tc>
      </w:tr>
    </w:tbl>
    <w:p w:rsidR="00414685" w:rsidRDefault="00414685">
      <w:pPr>
        <w:pStyle w:val="HPTableTitle"/>
      </w:pPr>
      <w:bookmarkStart w:id="1" w:name="hp_RevisionHistory"/>
      <w:bookmarkEnd w:id="0"/>
      <w:r>
        <w:t>Historia Zmian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6"/>
        <w:gridCol w:w="1032"/>
        <w:gridCol w:w="1632"/>
        <w:gridCol w:w="3696"/>
        <w:gridCol w:w="1257"/>
        <w:gridCol w:w="1257"/>
      </w:tblGrid>
      <w:tr w:rsidR="00414685" w:rsidTr="0030150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6" w:type="dxa"/>
          </w:tcPr>
          <w:p w:rsidR="00414685" w:rsidRDefault="00414685" w:rsidP="00321A47">
            <w:pPr>
              <w:pStyle w:val="TableSmHeading"/>
            </w:pPr>
            <w:r>
              <w:t>Nr Wersji</w:t>
            </w:r>
          </w:p>
        </w:tc>
        <w:tc>
          <w:tcPr>
            <w:tcW w:w="1032" w:type="dxa"/>
          </w:tcPr>
          <w:p w:rsidR="00414685" w:rsidRDefault="00414685" w:rsidP="00321A47">
            <w:pPr>
              <w:pStyle w:val="TableSmHeading"/>
            </w:pPr>
            <w:r>
              <w:t>Data Wersji</w:t>
            </w:r>
          </w:p>
        </w:tc>
        <w:tc>
          <w:tcPr>
            <w:tcW w:w="1632" w:type="dxa"/>
          </w:tcPr>
          <w:p w:rsidR="00414685" w:rsidRDefault="00414685" w:rsidP="00321A47">
            <w:pPr>
              <w:pStyle w:val="TableSmHeading"/>
            </w:pPr>
            <w:r>
              <w:t>Zmiany Wprowadził(a)</w:t>
            </w:r>
          </w:p>
        </w:tc>
        <w:tc>
          <w:tcPr>
            <w:tcW w:w="3696" w:type="dxa"/>
          </w:tcPr>
          <w:p w:rsidR="00414685" w:rsidRDefault="00414685" w:rsidP="00321A47">
            <w:pPr>
              <w:pStyle w:val="TableSmHeading"/>
            </w:pPr>
            <w:r>
              <w:t>Opis Zmian</w:t>
            </w:r>
          </w:p>
        </w:tc>
        <w:tc>
          <w:tcPr>
            <w:tcW w:w="1257" w:type="dxa"/>
            <w:shd w:val="clear" w:color="auto" w:fill="auto"/>
          </w:tcPr>
          <w:p w:rsidR="00414685" w:rsidRDefault="00414685" w:rsidP="00321A47">
            <w:pPr>
              <w:pStyle w:val="TableSmHeading"/>
            </w:pPr>
            <w:r>
              <w:t>Recenzent</w:t>
            </w:r>
          </w:p>
        </w:tc>
        <w:tc>
          <w:tcPr>
            <w:tcW w:w="1257" w:type="dxa"/>
            <w:shd w:val="clear" w:color="auto" w:fill="auto"/>
          </w:tcPr>
          <w:p w:rsidR="00414685" w:rsidRDefault="00414685" w:rsidP="00321A47">
            <w:pPr>
              <w:pStyle w:val="TableSmHeading"/>
            </w:pPr>
            <w:r>
              <w:t>Status</w:t>
            </w:r>
          </w:p>
        </w:tc>
      </w:tr>
      <w:tr w:rsidR="00414685" w:rsidRPr="003637E0" w:rsidTr="0030150A">
        <w:tblPrEx>
          <w:tblCellMar>
            <w:top w:w="0" w:type="dxa"/>
            <w:bottom w:w="0" w:type="dxa"/>
          </w:tblCellMar>
        </w:tblPrEx>
        <w:tc>
          <w:tcPr>
            <w:tcW w:w="936" w:type="dxa"/>
          </w:tcPr>
          <w:p w:rsidR="00414685" w:rsidRPr="008819BE" w:rsidRDefault="007048F7" w:rsidP="00321A47">
            <w:pPr>
              <w:pStyle w:val="TableMedium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0.0.1</w:t>
            </w:r>
          </w:p>
        </w:tc>
        <w:tc>
          <w:tcPr>
            <w:tcW w:w="1032" w:type="dxa"/>
          </w:tcPr>
          <w:p w:rsidR="00414685" w:rsidRPr="008819BE" w:rsidRDefault="007048F7" w:rsidP="00321A47">
            <w:pPr>
              <w:pStyle w:val="TableMedium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2008-01-11</w:t>
            </w:r>
          </w:p>
        </w:tc>
        <w:tc>
          <w:tcPr>
            <w:tcW w:w="1632" w:type="dxa"/>
          </w:tcPr>
          <w:p w:rsidR="00414685" w:rsidRPr="0030150A" w:rsidRDefault="007048F7">
            <w:pPr>
              <w:pStyle w:val="TableMedium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Piotr Witosławski</w:t>
            </w:r>
          </w:p>
        </w:tc>
        <w:tc>
          <w:tcPr>
            <w:tcW w:w="3696" w:type="dxa"/>
          </w:tcPr>
          <w:p w:rsidR="00414685" w:rsidRPr="003637E0" w:rsidRDefault="003637E0">
            <w:pPr>
              <w:pStyle w:val="TableMedium"/>
              <w:rPr>
                <w:sz w:val="16"/>
                <w:szCs w:val="16"/>
                <w:lang w:val="en-US"/>
              </w:rPr>
            </w:pPr>
            <w:r w:rsidRPr="003637E0">
              <w:rPr>
                <w:sz w:val="16"/>
                <w:szCs w:val="16"/>
              </w:rPr>
              <w:t>Utworzenie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637E0">
              <w:rPr>
                <w:sz w:val="16"/>
                <w:szCs w:val="16"/>
              </w:rPr>
              <w:t>dokumentu</w:t>
            </w:r>
          </w:p>
        </w:tc>
        <w:tc>
          <w:tcPr>
            <w:tcW w:w="1257" w:type="dxa"/>
            <w:shd w:val="clear" w:color="auto" w:fill="auto"/>
          </w:tcPr>
          <w:p w:rsidR="00414685" w:rsidRPr="003637E0" w:rsidRDefault="00414685">
            <w:pPr>
              <w:pStyle w:val="TableMedium"/>
              <w:rPr>
                <w:sz w:val="16"/>
                <w:szCs w:val="16"/>
                <w:lang w:val="en-US"/>
              </w:rPr>
            </w:pPr>
          </w:p>
        </w:tc>
        <w:tc>
          <w:tcPr>
            <w:tcW w:w="1257" w:type="dxa"/>
            <w:shd w:val="clear" w:color="auto" w:fill="auto"/>
          </w:tcPr>
          <w:p w:rsidR="00414685" w:rsidRPr="003637E0" w:rsidRDefault="00414685">
            <w:pPr>
              <w:pStyle w:val="TableMedium"/>
              <w:rPr>
                <w:sz w:val="16"/>
                <w:szCs w:val="16"/>
                <w:lang w:val="en-US"/>
              </w:rPr>
            </w:pPr>
          </w:p>
        </w:tc>
      </w:tr>
      <w:tr w:rsidR="00414685" w:rsidRPr="00EB7E66" w:rsidTr="0030150A">
        <w:tblPrEx>
          <w:tblCellMar>
            <w:top w:w="0" w:type="dxa"/>
            <w:bottom w:w="0" w:type="dxa"/>
          </w:tblCellMar>
        </w:tblPrEx>
        <w:tc>
          <w:tcPr>
            <w:tcW w:w="936" w:type="dxa"/>
          </w:tcPr>
          <w:p w:rsidR="00414685" w:rsidRPr="00EB7E66" w:rsidRDefault="00414685" w:rsidP="00321A47">
            <w:pPr>
              <w:pStyle w:val="TableMedium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032" w:type="dxa"/>
          </w:tcPr>
          <w:p w:rsidR="00414685" w:rsidRPr="00EB7E66" w:rsidRDefault="00414685" w:rsidP="00321A47">
            <w:pPr>
              <w:pStyle w:val="TableMedium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632" w:type="dxa"/>
          </w:tcPr>
          <w:p w:rsidR="00414685" w:rsidRPr="00EB7E66" w:rsidRDefault="00414685">
            <w:pPr>
              <w:pStyle w:val="TableMedium"/>
              <w:rPr>
                <w:sz w:val="16"/>
                <w:szCs w:val="16"/>
                <w:lang w:val="en-US"/>
              </w:rPr>
            </w:pPr>
          </w:p>
        </w:tc>
        <w:tc>
          <w:tcPr>
            <w:tcW w:w="3696" w:type="dxa"/>
          </w:tcPr>
          <w:p w:rsidR="00414685" w:rsidRPr="00EB7E66" w:rsidRDefault="00414685">
            <w:pPr>
              <w:pStyle w:val="TableMedium"/>
              <w:rPr>
                <w:sz w:val="16"/>
                <w:szCs w:val="16"/>
                <w:lang w:val="en-US"/>
              </w:rPr>
            </w:pPr>
          </w:p>
        </w:tc>
        <w:tc>
          <w:tcPr>
            <w:tcW w:w="1257" w:type="dxa"/>
            <w:shd w:val="clear" w:color="auto" w:fill="auto"/>
          </w:tcPr>
          <w:p w:rsidR="00414685" w:rsidRPr="00EB7E66" w:rsidRDefault="00414685">
            <w:pPr>
              <w:pStyle w:val="TableMedium"/>
              <w:rPr>
                <w:sz w:val="16"/>
                <w:szCs w:val="16"/>
                <w:lang w:val="en-US"/>
              </w:rPr>
            </w:pPr>
          </w:p>
        </w:tc>
        <w:tc>
          <w:tcPr>
            <w:tcW w:w="1257" w:type="dxa"/>
            <w:shd w:val="clear" w:color="auto" w:fill="auto"/>
          </w:tcPr>
          <w:p w:rsidR="00414685" w:rsidRPr="00EB7E66" w:rsidRDefault="00414685">
            <w:pPr>
              <w:pStyle w:val="TableMedium"/>
              <w:rPr>
                <w:sz w:val="16"/>
                <w:szCs w:val="16"/>
                <w:lang w:val="en-US"/>
              </w:rPr>
            </w:pPr>
          </w:p>
        </w:tc>
      </w:tr>
      <w:tr w:rsidR="00560DE9" w:rsidRPr="00917045" w:rsidTr="0030150A">
        <w:tblPrEx>
          <w:tblCellMar>
            <w:top w:w="0" w:type="dxa"/>
            <w:bottom w:w="0" w:type="dxa"/>
          </w:tblCellMar>
        </w:tblPrEx>
        <w:tc>
          <w:tcPr>
            <w:tcW w:w="936" w:type="dxa"/>
          </w:tcPr>
          <w:p w:rsidR="00560DE9" w:rsidRDefault="00560DE9" w:rsidP="00917045">
            <w:pPr>
              <w:pStyle w:val="TableMedium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032" w:type="dxa"/>
          </w:tcPr>
          <w:p w:rsidR="00560DE9" w:rsidRDefault="00560DE9" w:rsidP="00321A47">
            <w:pPr>
              <w:pStyle w:val="TableMedium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632" w:type="dxa"/>
          </w:tcPr>
          <w:p w:rsidR="00560DE9" w:rsidRDefault="00560DE9">
            <w:pPr>
              <w:pStyle w:val="TableMedium"/>
              <w:rPr>
                <w:sz w:val="16"/>
                <w:szCs w:val="16"/>
                <w:lang w:val="en-US"/>
              </w:rPr>
            </w:pPr>
          </w:p>
        </w:tc>
        <w:tc>
          <w:tcPr>
            <w:tcW w:w="3696" w:type="dxa"/>
          </w:tcPr>
          <w:p w:rsidR="00560DE9" w:rsidRPr="00917045" w:rsidRDefault="00560DE9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1257" w:type="dxa"/>
            <w:shd w:val="clear" w:color="auto" w:fill="auto"/>
          </w:tcPr>
          <w:p w:rsidR="00560DE9" w:rsidRPr="00917045" w:rsidRDefault="00560DE9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1257" w:type="dxa"/>
            <w:shd w:val="clear" w:color="auto" w:fill="auto"/>
          </w:tcPr>
          <w:p w:rsidR="00560DE9" w:rsidRPr="00917045" w:rsidRDefault="00560DE9">
            <w:pPr>
              <w:pStyle w:val="TableMedium"/>
              <w:rPr>
                <w:sz w:val="16"/>
                <w:szCs w:val="16"/>
              </w:rPr>
            </w:pPr>
          </w:p>
        </w:tc>
      </w:tr>
      <w:bookmarkEnd w:id="1"/>
    </w:tbl>
    <w:p w:rsidR="00414685" w:rsidRPr="00917045" w:rsidRDefault="00414685" w:rsidP="00B579D6">
      <w:pPr>
        <w:rPr>
          <w:szCs w:val="12"/>
        </w:rPr>
        <w:sectPr w:rsidR="00414685" w:rsidRPr="00917045" w:rsidSect="000E25AD">
          <w:headerReference w:type="default" r:id="rId8"/>
          <w:footerReference w:type="default" r:id="rId9"/>
          <w:pgSz w:w="11907" w:h="16839" w:code="9"/>
          <w:pgMar w:top="1440" w:right="864" w:bottom="1440" w:left="1195" w:header="907" w:footer="403" w:gutter="0"/>
          <w:cols w:space="720"/>
          <w:docGrid w:linePitch="272"/>
        </w:sectPr>
      </w:pPr>
    </w:p>
    <w:p w:rsidR="007048F7" w:rsidRPr="007048F7" w:rsidRDefault="007048F7" w:rsidP="007048F7">
      <w:pPr>
        <w:pStyle w:val="Nagwek1"/>
      </w:pPr>
      <w:bookmarkStart w:id="2" w:name="hp_TableofContents"/>
      <w:bookmarkStart w:id="3" w:name="_Toc187844169"/>
      <w:bookmarkEnd w:id="2"/>
      <w:r w:rsidRPr="007048F7">
        <w:lastRenderedPageBreak/>
        <w:t>Test gry Wings of Fury 2</w:t>
      </w:r>
      <w:bookmarkEnd w:id="3"/>
    </w:p>
    <w:p w:rsidR="00651E3A" w:rsidRDefault="007048F7" w:rsidP="007048F7">
      <w:pPr>
        <w:pStyle w:val="Nagwek1"/>
        <w:numPr>
          <w:ilvl w:val="0"/>
          <w:numId w:val="41"/>
        </w:numPr>
        <w:rPr>
          <w:lang w:eastAsia="pl-PL"/>
        </w:rPr>
      </w:pPr>
      <w:bookmarkStart w:id="4" w:name="_Toc187844170"/>
      <w:r>
        <w:rPr>
          <w:lang w:eastAsia="pl-PL"/>
        </w:rPr>
        <w:t>Testy</w:t>
      </w:r>
      <w:bookmarkEnd w:id="4"/>
    </w:p>
    <w:p w:rsidR="007048F7" w:rsidRDefault="007048F7" w:rsidP="007048F7">
      <w:pPr>
        <w:pStyle w:val="Nagwek2"/>
        <w:numPr>
          <w:ilvl w:val="1"/>
          <w:numId w:val="41"/>
        </w:numPr>
        <w:rPr>
          <w:lang w:eastAsia="pl-PL"/>
        </w:rPr>
      </w:pPr>
      <w:bookmarkStart w:id="5" w:name="_Toc187844171"/>
      <w:r>
        <w:rPr>
          <w:lang w:eastAsia="pl-PL"/>
        </w:rPr>
        <w:t>Test funkcjonalności programu</w:t>
      </w:r>
      <w:bookmarkEnd w:id="5"/>
    </w:p>
    <w:p w:rsidR="007048F7" w:rsidRDefault="007048F7" w:rsidP="007048F7">
      <w:pPr>
        <w:pStyle w:val="Nagwek3"/>
        <w:numPr>
          <w:ilvl w:val="2"/>
          <w:numId w:val="41"/>
        </w:numPr>
        <w:rPr>
          <w:lang w:eastAsia="pl-PL"/>
        </w:rPr>
      </w:pPr>
      <w:bookmarkStart w:id="6" w:name="_Toc187844172"/>
      <w:r>
        <w:rPr>
          <w:lang w:eastAsia="pl-PL"/>
        </w:rPr>
        <w:t>Testy podstawowe</w:t>
      </w:r>
      <w:bookmarkEnd w:id="6"/>
    </w:p>
    <w:p w:rsidR="007048F7" w:rsidRDefault="007048F7" w:rsidP="007048F7">
      <w:pPr>
        <w:pStyle w:val="Nagwek4"/>
        <w:numPr>
          <w:ilvl w:val="3"/>
          <w:numId w:val="41"/>
        </w:numPr>
        <w:rPr>
          <w:lang w:eastAsia="pl-PL"/>
        </w:rPr>
      </w:pPr>
      <w:r>
        <w:rPr>
          <w:lang w:eastAsia="pl-PL"/>
        </w:rPr>
        <w:t>Instalacja</w:t>
      </w:r>
    </w:p>
    <w:p w:rsidR="007048F7" w:rsidRDefault="007048F7" w:rsidP="007048F7">
      <w:pPr>
        <w:pStyle w:val="Nagwek4"/>
        <w:numPr>
          <w:ilvl w:val="3"/>
          <w:numId w:val="41"/>
        </w:numPr>
        <w:rPr>
          <w:lang w:eastAsia="pl-PL"/>
        </w:rPr>
      </w:pPr>
      <w:r>
        <w:rPr>
          <w:lang w:eastAsia="pl-PL"/>
        </w:rPr>
        <w:t>Menu</w:t>
      </w:r>
    </w:p>
    <w:p w:rsidR="007048F7" w:rsidRPr="007048F7" w:rsidRDefault="007048F7" w:rsidP="007048F7">
      <w:pPr>
        <w:pStyle w:val="Nagwek4"/>
        <w:numPr>
          <w:ilvl w:val="3"/>
          <w:numId w:val="41"/>
        </w:numPr>
        <w:rPr>
          <w:lang w:eastAsia="pl-PL"/>
        </w:rPr>
      </w:pPr>
      <w:r>
        <w:rPr>
          <w:lang w:eastAsia="pl-PL"/>
        </w:rPr>
        <w:t>Rozgrywka</w:t>
      </w:r>
    </w:p>
    <w:p w:rsidR="007048F7" w:rsidRPr="007048F7" w:rsidRDefault="007048F7" w:rsidP="007048F7">
      <w:pPr>
        <w:rPr>
          <w:lang w:eastAsia="pl-PL"/>
        </w:rPr>
      </w:pPr>
    </w:p>
    <w:p w:rsidR="007048F7" w:rsidRDefault="007048F7" w:rsidP="007048F7">
      <w:pPr>
        <w:pStyle w:val="Nagwek3"/>
        <w:numPr>
          <w:ilvl w:val="2"/>
          <w:numId w:val="41"/>
        </w:numPr>
        <w:rPr>
          <w:lang w:eastAsia="pl-PL"/>
        </w:rPr>
      </w:pPr>
      <w:bookmarkStart w:id="7" w:name="_Toc187844173"/>
      <w:r>
        <w:rPr>
          <w:lang w:eastAsia="pl-PL"/>
        </w:rPr>
        <w:t>Testy zaawansowane</w:t>
      </w:r>
      <w:bookmarkEnd w:id="7"/>
    </w:p>
    <w:p w:rsidR="007048F7" w:rsidRPr="007048F7" w:rsidRDefault="007048F7" w:rsidP="007048F7">
      <w:pPr>
        <w:pStyle w:val="Nagwek4"/>
        <w:numPr>
          <w:ilvl w:val="3"/>
          <w:numId w:val="41"/>
        </w:numPr>
        <w:rPr>
          <w:lang w:eastAsia="pl-PL"/>
        </w:rPr>
      </w:pPr>
      <w:r>
        <w:rPr>
          <w:lang w:eastAsia="pl-PL"/>
        </w:rPr>
        <w:t>Ustawienia menu</w:t>
      </w:r>
    </w:p>
    <w:p w:rsidR="007048F7" w:rsidRDefault="007048F7" w:rsidP="007048F7">
      <w:pPr>
        <w:pStyle w:val="Nagwek2"/>
        <w:numPr>
          <w:ilvl w:val="1"/>
          <w:numId w:val="41"/>
        </w:numPr>
        <w:rPr>
          <w:lang w:eastAsia="pl-PL"/>
        </w:rPr>
      </w:pPr>
      <w:bookmarkStart w:id="8" w:name="_Toc187844174"/>
      <w:r>
        <w:rPr>
          <w:lang w:eastAsia="pl-PL"/>
        </w:rPr>
        <w:t>Zgodność z założeniami</w:t>
      </w:r>
      <w:bookmarkEnd w:id="8"/>
    </w:p>
    <w:p w:rsidR="007048F7" w:rsidRPr="007048F7" w:rsidRDefault="007048F7" w:rsidP="007048F7">
      <w:pPr>
        <w:pStyle w:val="Nagwek1"/>
        <w:numPr>
          <w:ilvl w:val="0"/>
          <w:numId w:val="41"/>
        </w:numPr>
        <w:rPr>
          <w:lang w:eastAsia="pl-PL"/>
        </w:rPr>
      </w:pPr>
      <w:bookmarkStart w:id="9" w:name="_Toc187844175"/>
      <w:r>
        <w:rPr>
          <w:lang w:eastAsia="pl-PL"/>
        </w:rPr>
        <w:t>Ogólne wrażenia z gry</w:t>
      </w:r>
      <w:bookmarkEnd w:id="9"/>
    </w:p>
    <w:sectPr w:rsidR="007048F7" w:rsidRPr="00704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594" w:rsidRDefault="007B6594">
      <w:r>
        <w:separator/>
      </w:r>
    </w:p>
  </w:endnote>
  <w:endnote w:type="continuationSeparator" w:id="1">
    <w:p w:rsidR="007B6594" w:rsidRDefault="007B6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610"/>
      <w:gridCol w:w="4320"/>
      <w:gridCol w:w="6"/>
      <w:gridCol w:w="2874"/>
    </w:tblGrid>
    <w:tr w:rsidR="00BD21CF" w:rsidRPr="00817D90">
      <w:tblPrEx>
        <w:tblCellMar>
          <w:top w:w="0" w:type="dxa"/>
          <w:bottom w:w="0" w:type="dxa"/>
        </w:tblCellMar>
      </w:tblPrEx>
      <w:tc>
        <w:tcPr>
          <w:tcW w:w="2610" w:type="dxa"/>
        </w:tcPr>
        <w:p w:rsidR="00BD21CF" w:rsidRPr="00817D90" w:rsidRDefault="00BD21CF">
          <w:pPr>
            <w:keepNext/>
            <w:keepLines/>
            <w:spacing w:before="60" w:after="20"/>
            <w:rPr>
              <w:sz w:val="18"/>
              <w:lang w:val="en-US"/>
            </w:rPr>
          </w:pPr>
        </w:p>
      </w:tc>
      <w:tc>
        <w:tcPr>
          <w:tcW w:w="4320" w:type="dxa"/>
        </w:tcPr>
        <w:p w:rsidR="00BD21CF" w:rsidRPr="00817D90" w:rsidRDefault="00CD5A6E">
          <w:pPr>
            <w:pStyle w:val="Table"/>
            <w:spacing w:before="60" w:after="20"/>
            <w:jc w:val="center"/>
            <w:rPr>
              <w:i/>
              <w:lang w:val="en-US"/>
            </w:rPr>
          </w:pPr>
          <w:r>
            <w:rPr>
              <w:i/>
              <w:lang w:val="en-US"/>
            </w:rPr>
            <w:t>Restricted</w:t>
          </w:r>
        </w:p>
      </w:tc>
      <w:tc>
        <w:tcPr>
          <w:tcW w:w="2880" w:type="dxa"/>
          <w:gridSpan w:val="2"/>
        </w:tcPr>
        <w:p w:rsidR="00BD21CF" w:rsidRPr="00817D90" w:rsidRDefault="00BD21CF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>Strona</w:t>
          </w:r>
          <w:r w:rsidRPr="00817D90">
            <w:rPr>
              <w:sz w:val="18"/>
            </w:rPr>
            <w:t xml:space="preserve"> </w:t>
          </w:r>
          <w:r w:rsidRPr="00817D90">
            <w:rPr>
              <w:sz w:val="18"/>
            </w:rPr>
            <w:fldChar w:fldCharType="begin"/>
          </w:r>
          <w:r w:rsidRPr="00817D90">
            <w:rPr>
              <w:sz w:val="18"/>
            </w:rPr>
            <w:instrText xml:space="preserve"> PAGE  \* MERGEFORMAT </w:instrText>
          </w:r>
          <w:r w:rsidRPr="00817D90">
            <w:rPr>
              <w:sz w:val="18"/>
            </w:rPr>
            <w:fldChar w:fldCharType="separate"/>
          </w:r>
          <w:r w:rsidR="007048F7">
            <w:rPr>
              <w:noProof/>
              <w:sz w:val="18"/>
            </w:rPr>
            <w:t>2</w:t>
          </w:r>
          <w:r w:rsidRPr="00817D90">
            <w:rPr>
              <w:sz w:val="18"/>
            </w:rPr>
            <w:fldChar w:fldCharType="end"/>
          </w:r>
          <w:r w:rsidRPr="00817D90">
            <w:rPr>
              <w:sz w:val="18"/>
            </w:rPr>
            <w:t xml:space="preserve"> </w:t>
          </w:r>
          <w:r>
            <w:rPr>
              <w:sz w:val="18"/>
            </w:rPr>
            <w:t>z</w:t>
          </w:r>
          <w:r w:rsidRPr="00817D90">
            <w:rPr>
              <w:sz w:val="18"/>
            </w:rPr>
            <w:t xml:space="preserve"> </w:t>
          </w:r>
          <w:fldSimple w:instr=" NUMPAGES  \* MERGEFORMAT ">
            <w:r w:rsidR="007048F7">
              <w:rPr>
                <w:noProof/>
                <w:sz w:val="18"/>
              </w:rPr>
              <w:t>3</w:t>
            </w:r>
          </w:fldSimple>
        </w:p>
      </w:tc>
    </w:tr>
    <w:tr w:rsidR="00BD21CF" w:rsidRPr="00817D90">
      <w:tblPrEx>
        <w:tblCellMar>
          <w:top w:w="0" w:type="dxa"/>
          <w:bottom w:w="0" w:type="dxa"/>
        </w:tblCellMar>
      </w:tblPrEx>
      <w:tc>
        <w:tcPr>
          <w:tcW w:w="2610" w:type="dxa"/>
          <w:tcBorders>
            <w:top w:val="single" w:sz="12" w:space="0" w:color="auto"/>
          </w:tcBorders>
        </w:tcPr>
        <w:p w:rsidR="00BD21CF" w:rsidRPr="00EB443C" w:rsidRDefault="00BD21CF">
          <w:pPr>
            <w:keepNext/>
            <w:keepLines/>
            <w:spacing w:before="40"/>
            <w:rPr>
              <w:sz w:val="12"/>
              <w:szCs w:val="12"/>
            </w:rPr>
          </w:pPr>
          <w:r w:rsidRPr="00817D90">
            <w:rPr>
              <w:sz w:val="12"/>
            </w:rPr>
            <w:t>Wersja Dokumentu:</w:t>
          </w:r>
          <w:r w:rsidRPr="00817D90">
            <w:rPr>
              <w:sz w:val="12"/>
              <w:szCs w:val="12"/>
            </w:rPr>
            <w:t xml:space="preserve"> </w:t>
          </w:r>
          <w:r w:rsidR="00CD5A6E">
            <w:rPr>
              <w:sz w:val="12"/>
              <w:szCs w:val="12"/>
            </w:rPr>
            <w:t>VERSION</w:t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BD21CF" w:rsidRPr="00817D90" w:rsidRDefault="00BD21CF">
          <w:pPr>
            <w:keepNext/>
            <w:keepLines/>
            <w:spacing w:before="40"/>
            <w:jc w:val="center"/>
            <w:rPr>
              <w:sz w:val="12"/>
              <w:lang w:val="en-US"/>
            </w:rPr>
          </w:pPr>
          <w:r w:rsidRPr="00414685">
            <w:rPr>
              <w:sz w:val="12"/>
            </w:rPr>
            <w:t xml:space="preserve">© Copyright </w:t>
          </w:r>
          <w:r w:rsidRPr="00817D90">
            <w:rPr>
              <w:sz w:val="12"/>
              <w:lang w:val="en-US"/>
            </w:rPr>
            <w:fldChar w:fldCharType="begin"/>
          </w:r>
          <w:r w:rsidRPr="00817D90">
            <w:rPr>
              <w:sz w:val="12"/>
              <w:lang w:val="en-US"/>
            </w:rPr>
            <w:instrText xml:space="preserve"> DATE  \@ "yyyy"  \* MERGEFORMAT </w:instrText>
          </w:r>
          <w:r w:rsidRPr="00817D90">
            <w:rPr>
              <w:sz w:val="12"/>
              <w:lang w:val="en-US"/>
            </w:rPr>
            <w:fldChar w:fldCharType="separate"/>
          </w:r>
          <w:r w:rsidR="007048F7">
            <w:rPr>
              <w:noProof/>
              <w:sz w:val="12"/>
              <w:lang w:val="en-US"/>
            </w:rPr>
            <w:t>2008</w:t>
          </w:r>
          <w:r w:rsidRPr="00817D90">
            <w:rPr>
              <w:sz w:val="12"/>
              <w:lang w:val="en-US"/>
            </w:rPr>
            <w:fldChar w:fldCharType="end"/>
          </w:r>
        </w:p>
      </w:tc>
      <w:tc>
        <w:tcPr>
          <w:tcW w:w="2874" w:type="dxa"/>
          <w:tcBorders>
            <w:top w:val="single" w:sz="12" w:space="0" w:color="auto"/>
          </w:tcBorders>
        </w:tcPr>
        <w:p w:rsidR="00BD21CF" w:rsidRPr="00817D90" w:rsidRDefault="00BD21CF" w:rsidP="000C7194">
          <w:pPr>
            <w:keepNext/>
            <w:keepLines/>
            <w:spacing w:before="40"/>
            <w:rPr>
              <w:sz w:val="12"/>
            </w:rPr>
          </w:pPr>
        </w:p>
      </w:tc>
    </w:tr>
  </w:tbl>
  <w:p w:rsidR="00BD21CF" w:rsidRPr="00B579D6" w:rsidRDefault="00BD21CF" w:rsidP="00B579D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594" w:rsidRDefault="007B6594">
      <w:r>
        <w:separator/>
      </w:r>
    </w:p>
  </w:footnote>
  <w:footnote w:type="continuationSeparator" w:id="1">
    <w:p w:rsidR="007B6594" w:rsidRDefault="007B6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563"/>
      <w:gridCol w:w="4680"/>
      <w:gridCol w:w="2563"/>
    </w:tblGrid>
    <w:tr w:rsidR="00CD5A6E" w:rsidTr="005B4904">
      <w:tblPrEx>
        <w:tblCellMar>
          <w:top w:w="0" w:type="dxa"/>
          <w:bottom w:w="0" w:type="dxa"/>
        </w:tblCellMar>
      </w:tblPrEx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:rsidR="000C7194" w:rsidRPr="000C7194" w:rsidRDefault="000C7194" w:rsidP="000C7194">
          <w:pPr>
            <w:rPr>
              <w:b/>
              <w:sz w:val="14"/>
              <w:szCs w:val="14"/>
            </w:rPr>
          </w:pPr>
          <w:r w:rsidRPr="000C7194">
            <w:rPr>
              <w:b/>
              <w:sz w:val="14"/>
              <w:szCs w:val="14"/>
            </w:rPr>
            <w:t>Piotr Witosławski</w:t>
          </w:r>
        </w:p>
        <w:p w:rsidR="00CD5A6E" w:rsidRPr="00B14240" w:rsidRDefault="000C7194" w:rsidP="00CD5A6E">
          <w:pPr>
            <w:rPr>
              <w:sz w:val="14"/>
              <w:szCs w:val="14"/>
            </w:rPr>
          </w:pPr>
          <w:r w:rsidRPr="00B14240">
            <w:rPr>
              <w:sz w:val="14"/>
              <w:szCs w:val="14"/>
            </w:rPr>
            <w:t>Adam Nowacki</w:t>
          </w:r>
        </w:p>
        <w:p w:rsidR="00CD5A6E" w:rsidRPr="00B14240" w:rsidRDefault="00CD5A6E" w:rsidP="00CD5A6E">
          <w:pPr>
            <w:rPr>
              <w:sz w:val="14"/>
              <w:szCs w:val="14"/>
            </w:rPr>
          </w:pPr>
          <w:r w:rsidRPr="00B14240">
            <w:rPr>
              <w:sz w:val="14"/>
              <w:szCs w:val="14"/>
            </w:rPr>
            <w:t>Paweł Rokoszny</w:t>
          </w:r>
        </w:p>
        <w:p w:rsidR="00CD5A6E" w:rsidRPr="00B14240" w:rsidRDefault="00CD5A6E" w:rsidP="00CD5A6E">
          <w:pPr>
            <w:rPr>
              <w:sz w:val="14"/>
              <w:szCs w:val="14"/>
            </w:rPr>
          </w:pPr>
          <w:r w:rsidRPr="00B14240">
            <w:rPr>
              <w:sz w:val="14"/>
              <w:szCs w:val="14"/>
            </w:rPr>
            <w:t>Kamil Ślesiń</w:t>
          </w:r>
          <w:r w:rsidR="00EB443C">
            <w:rPr>
              <w:sz w:val="14"/>
              <w:szCs w:val="14"/>
            </w:rPr>
            <w:t>s</w:t>
          </w:r>
          <w:r w:rsidRPr="00B14240">
            <w:rPr>
              <w:sz w:val="14"/>
              <w:szCs w:val="14"/>
            </w:rPr>
            <w:t>ki</w:t>
          </w:r>
        </w:p>
        <w:p w:rsidR="00CD5A6E" w:rsidRPr="00CD5A6E" w:rsidRDefault="00CD5A6E" w:rsidP="00CD5A6E">
          <w:r w:rsidRPr="00B14240">
            <w:rPr>
              <w:sz w:val="14"/>
              <w:szCs w:val="14"/>
            </w:rPr>
            <w:t>Radosław Stankiewicz</w:t>
          </w:r>
        </w:p>
      </w:tc>
      <w:tc>
        <w:tcPr>
          <w:tcW w:w="4680" w:type="dxa"/>
          <w:tcBorders>
            <w:left w:val="nil"/>
            <w:right w:val="nil"/>
          </w:tcBorders>
        </w:tcPr>
        <w:p w:rsidR="00CD5A6E" w:rsidRPr="00733071" w:rsidRDefault="00AD2AC0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Yet Another Dune II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CD5A6E" w:rsidRDefault="007048F7" w:rsidP="00CD5A6E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  <w:r>
            <w:rPr>
              <w:noProof/>
              <w:lang w:eastAsia="pl-PL"/>
            </w:rPr>
            <w:drawing>
              <wp:inline distT="0" distB="0" distL="0" distR="0">
                <wp:extent cx="342900" cy="381000"/>
                <wp:effectExtent l="19050" t="0" r="0" b="0"/>
                <wp:docPr id="10" name="Obraz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D5A6E" w:rsidTr="000C7194">
      <w:tblPrEx>
        <w:tblCellMar>
          <w:top w:w="0" w:type="dxa"/>
          <w:bottom w:w="0" w:type="dxa"/>
        </w:tblCellMar>
      </w:tblPrEx>
      <w:trPr>
        <w:cantSplit/>
        <w:trHeight w:val="254"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:rsidR="00CD5A6E" w:rsidRDefault="00CD5A6E">
          <w:pPr>
            <w:pStyle w:val="Nagwek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:rsidR="00CD5A6E" w:rsidRPr="000C7194" w:rsidRDefault="00AD2AC0" w:rsidP="00AD2AC0">
          <w:pPr>
            <w:spacing w:before="80" w:after="8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Identyfikator Projektu: yad2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CD5A6E" w:rsidRDefault="00CD5A6E">
          <w:pPr>
            <w:spacing w:before="80" w:after="80"/>
            <w:jc w:val="right"/>
            <w:rPr>
              <w:b/>
            </w:rPr>
          </w:pPr>
        </w:p>
      </w:tc>
    </w:tr>
  </w:tbl>
  <w:p w:rsidR="00BD21CF" w:rsidRPr="00B579D6" w:rsidRDefault="00BD21CF" w:rsidP="00B579D6">
    <w:pPr>
      <w:pStyle w:val="Nagwek"/>
      <w:rPr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FA1B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DCEDF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E6E1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FCAB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1EC2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2C5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7CC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C0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9CED7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DC29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2E8324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7417F55"/>
    <w:multiLevelType w:val="singleLevel"/>
    <w:tmpl w:val="F41EB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3">
    <w:nsid w:val="091D4C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4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0ECE2909"/>
    <w:multiLevelType w:val="hybridMultilevel"/>
    <w:tmpl w:val="90CA2C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E43E9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8">
    <w:nsid w:val="1874411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879223A"/>
    <w:multiLevelType w:val="hybridMultilevel"/>
    <w:tmpl w:val="803A930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8AD5C9F"/>
    <w:multiLevelType w:val="hybridMultilevel"/>
    <w:tmpl w:val="0BF4E6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DCA03EC"/>
    <w:multiLevelType w:val="hybridMultilevel"/>
    <w:tmpl w:val="23944E86"/>
    <w:lvl w:ilvl="0" w:tplc="D4B811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EC82158"/>
    <w:multiLevelType w:val="multilevel"/>
    <w:tmpl w:val="A1907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2190536E"/>
    <w:multiLevelType w:val="hybridMultilevel"/>
    <w:tmpl w:val="E2E070EE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2CD63884"/>
    <w:multiLevelType w:val="multilevel"/>
    <w:tmpl w:val="FBBA9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EDA2077"/>
    <w:multiLevelType w:val="hybridMultilevel"/>
    <w:tmpl w:val="6EBC95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460E6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8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9">
    <w:nsid w:val="477467A6"/>
    <w:multiLevelType w:val="singleLevel"/>
    <w:tmpl w:val="F41EB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1">
    <w:nsid w:val="5DE562B0"/>
    <w:multiLevelType w:val="hybridMultilevel"/>
    <w:tmpl w:val="A8DA2030"/>
    <w:lvl w:ilvl="0" w:tplc="9D7C28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114E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4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35">
    <w:nsid w:val="68804DFB"/>
    <w:multiLevelType w:val="multilevel"/>
    <w:tmpl w:val="FD5EA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7">
    <w:nsid w:val="7166246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8">
    <w:nsid w:val="75CC5FAA"/>
    <w:multiLevelType w:val="multilevel"/>
    <w:tmpl w:val="FF5CF36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0F77D8"/>
    <w:multiLevelType w:val="hybridMultilevel"/>
    <w:tmpl w:val="CCBA88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B641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CD0190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2">
    <w:nsid w:val="7B610E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28"/>
  </w:num>
  <w:num w:numId="3">
    <w:abstractNumId w:val="34"/>
  </w:num>
  <w:num w:numId="4">
    <w:abstractNumId w:val="30"/>
  </w:num>
  <w:num w:numId="5">
    <w:abstractNumId w:val="36"/>
  </w:num>
  <w:num w:numId="6">
    <w:abstractNumId w:val="33"/>
  </w:num>
  <w:num w:numId="7">
    <w:abstractNumId w:val="8"/>
  </w:num>
  <w:num w:numId="8">
    <w:abstractNumId w:val="16"/>
  </w:num>
  <w:num w:numId="9">
    <w:abstractNumId w:val="14"/>
  </w:num>
  <w:num w:numId="10">
    <w:abstractNumId w:val="41"/>
  </w:num>
  <w:num w:numId="11">
    <w:abstractNumId w:val="15"/>
  </w:num>
  <w:num w:numId="12">
    <w:abstractNumId w:val="30"/>
  </w:num>
  <w:num w:numId="13">
    <w:abstractNumId w:val="23"/>
  </w:num>
  <w:num w:numId="14">
    <w:abstractNumId w:val="38"/>
  </w:num>
  <w:num w:numId="15">
    <w:abstractNumId w:val="20"/>
  </w:num>
  <w:num w:numId="16">
    <w:abstractNumId w:val="39"/>
  </w:num>
  <w:num w:numId="17">
    <w:abstractNumId w:val="19"/>
  </w:num>
  <w:num w:numId="18">
    <w:abstractNumId w:val="35"/>
  </w:num>
  <w:num w:numId="19">
    <w:abstractNumId w:val="13"/>
  </w:num>
  <w:num w:numId="20">
    <w:abstractNumId w:val="7"/>
  </w:num>
  <w:num w:numId="21">
    <w:abstractNumId w:val="12"/>
  </w:num>
  <w:num w:numId="22">
    <w:abstractNumId w:val="9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9"/>
  </w:num>
  <w:num w:numId="31">
    <w:abstractNumId w:val="37"/>
  </w:num>
  <w:num w:numId="32">
    <w:abstractNumId w:val="31"/>
  </w:num>
  <w:num w:numId="33">
    <w:abstractNumId w:val="24"/>
  </w:num>
  <w:num w:numId="34">
    <w:abstractNumId w:val="17"/>
  </w:num>
  <w:num w:numId="35">
    <w:abstractNumId w:val="21"/>
  </w:num>
  <w:num w:numId="36">
    <w:abstractNumId w:val="11"/>
  </w:num>
  <w:num w:numId="3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  <w:sz w:val="16"/>
        </w:rPr>
      </w:lvl>
    </w:lvlOverride>
  </w:num>
  <w:num w:numId="38">
    <w:abstractNumId w:val="26"/>
  </w:num>
  <w:num w:numId="39">
    <w:abstractNumId w:val="22"/>
  </w:num>
  <w:num w:numId="40">
    <w:abstractNumId w:val="40"/>
  </w:num>
  <w:num w:numId="41">
    <w:abstractNumId w:val="32"/>
  </w:num>
  <w:num w:numId="42">
    <w:abstractNumId w:val="25"/>
  </w:num>
  <w:num w:numId="43">
    <w:abstractNumId w:val="18"/>
  </w:num>
  <w:num w:numId="44">
    <w:abstractNumId w:val="4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en-US" w:vendorID="64" w:dllVersion="131078" w:nlCheck="1" w:checkStyle="1"/>
  <w:attachedTemplate r:id="rId1"/>
  <w:linkStyles/>
  <w:stylePaneFormatFilter w:val="3F01"/>
  <w:defaultTabStop w:val="720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B6594"/>
    <w:rsid w:val="00000952"/>
    <w:rsid w:val="00001520"/>
    <w:rsid w:val="0000454A"/>
    <w:rsid w:val="00006B25"/>
    <w:rsid w:val="00006D6F"/>
    <w:rsid w:val="00006E8D"/>
    <w:rsid w:val="00007483"/>
    <w:rsid w:val="00024777"/>
    <w:rsid w:val="00024C30"/>
    <w:rsid w:val="00026343"/>
    <w:rsid w:val="0003151C"/>
    <w:rsid w:val="00035F63"/>
    <w:rsid w:val="0004150C"/>
    <w:rsid w:val="00056E2F"/>
    <w:rsid w:val="000617F4"/>
    <w:rsid w:val="00061FE7"/>
    <w:rsid w:val="00063A10"/>
    <w:rsid w:val="000656D1"/>
    <w:rsid w:val="000658CE"/>
    <w:rsid w:val="00067A91"/>
    <w:rsid w:val="000706F1"/>
    <w:rsid w:val="00071655"/>
    <w:rsid w:val="00072B53"/>
    <w:rsid w:val="00072C3F"/>
    <w:rsid w:val="0007420D"/>
    <w:rsid w:val="000742BE"/>
    <w:rsid w:val="0007445C"/>
    <w:rsid w:val="0007598D"/>
    <w:rsid w:val="00075C3F"/>
    <w:rsid w:val="000802E7"/>
    <w:rsid w:val="00081D8B"/>
    <w:rsid w:val="000833D4"/>
    <w:rsid w:val="00084DA0"/>
    <w:rsid w:val="00086254"/>
    <w:rsid w:val="00086BF4"/>
    <w:rsid w:val="00086FC0"/>
    <w:rsid w:val="000909AE"/>
    <w:rsid w:val="0009355D"/>
    <w:rsid w:val="00093E09"/>
    <w:rsid w:val="00094FDC"/>
    <w:rsid w:val="00096DCA"/>
    <w:rsid w:val="00096DCC"/>
    <w:rsid w:val="000A14A1"/>
    <w:rsid w:val="000A2583"/>
    <w:rsid w:val="000A54D1"/>
    <w:rsid w:val="000A6741"/>
    <w:rsid w:val="000A6765"/>
    <w:rsid w:val="000B01C0"/>
    <w:rsid w:val="000B050F"/>
    <w:rsid w:val="000B072A"/>
    <w:rsid w:val="000B2A87"/>
    <w:rsid w:val="000B376B"/>
    <w:rsid w:val="000B47DE"/>
    <w:rsid w:val="000B7318"/>
    <w:rsid w:val="000C109F"/>
    <w:rsid w:val="000C2BED"/>
    <w:rsid w:val="000C2DBC"/>
    <w:rsid w:val="000C4CDA"/>
    <w:rsid w:val="000C5440"/>
    <w:rsid w:val="000C5A52"/>
    <w:rsid w:val="000C7194"/>
    <w:rsid w:val="000D16B9"/>
    <w:rsid w:val="000D28B7"/>
    <w:rsid w:val="000D33F6"/>
    <w:rsid w:val="000D3E34"/>
    <w:rsid w:val="000D45EC"/>
    <w:rsid w:val="000D50C9"/>
    <w:rsid w:val="000D6678"/>
    <w:rsid w:val="000E10F5"/>
    <w:rsid w:val="000E1DC3"/>
    <w:rsid w:val="000E25AD"/>
    <w:rsid w:val="000E2E8A"/>
    <w:rsid w:val="000E3310"/>
    <w:rsid w:val="000E3A94"/>
    <w:rsid w:val="000E6462"/>
    <w:rsid w:val="000E71B8"/>
    <w:rsid w:val="000F0242"/>
    <w:rsid w:val="000F04C2"/>
    <w:rsid w:val="000F5D70"/>
    <w:rsid w:val="000F5F3C"/>
    <w:rsid w:val="000F6E3D"/>
    <w:rsid w:val="000F73D9"/>
    <w:rsid w:val="000F7C3F"/>
    <w:rsid w:val="000F7CC4"/>
    <w:rsid w:val="00100FBE"/>
    <w:rsid w:val="00101128"/>
    <w:rsid w:val="00101679"/>
    <w:rsid w:val="00104D2B"/>
    <w:rsid w:val="00107019"/>
    <w:rsid w:val="00110FB6"/>
    <w:rsid w:val="00111394"/>
    <w:rsid w:val="00112732"/>
    <w:rsid w:val="001138B0"/>
    <w:rsid w:val="00114104"/>
    <w:rsid w:val="00114652"/>
    <w:rsid w:val="001152E6"/>
    <w:rsid w:val="00116C7C"/>
    <w:rsid w:val="00121DA5"/>
    <w:rsid w:val="00122620"/>
    <w:rsid w:val="00124680"/>
    <w:rsid w:val="00125A1A"/>
    <w:rsid w:val="001260CF"/>
    <w:rsid w:val="00126D3D"/>
    <w:rsid w:val="00127790"/>
    <w:rsid w:val="001304EF"/>
    <w:rsid w:val="00132643"/>
    <w:rsid w:val="00132923"/>
    <w:rsid w:val="00134AAE"/>
    <w:rsid w:val="00134AFF"/>
    <w:rsid w:val="00136B4F"/>
    <w:rsid w:val="00136EC7"/>
    <w:rsid w:val="001373A9"/>
    <w:rsid w:val="00140524"/>
    <w:rsid w:val="001412D3"/>
    <w:rsid w:val="00141F74"/>
    <w:rsid w:val="00143A63"/>
    <w:rsid w:val="0014636E"/>
    <w:rsid w:val="00157BE9"/>
    <w:rsid w:val="00157F49"/>
    <w:rsid w:val="0016041B"/>
    <w:rsid w:val="00160CA2"/>
    <w:rsid w:val="0016753B"/>
    <w:rsid w:val="0016754E"/>
    <w:rsid w:val="00171924"/>
    <w:rsid w:val="001732FD"/>
    <w:rsid w:val="001766C1"/>
    <w:rsid w:val="00184C14"/>
    <w:rsid w:val="00185132"/>
    <w:rsid w:val="001854E8"/>
    <w:rsid w:val="001903E4"/>
    <w:rsid w:val="001921DF"/>
    <w:rsid w:val="001937BC"/>
    <w:rsid w:val="001943C5"/>
    <w:rsid w:val="00195728"/>
    <w:rsid w:val="00195B39"/>
    <w:rsid w:val="00196859"/>
    <w:rsid w:val="001A3EE7"/>
    <w:rsid w:val="001A436B"/>
    <w:rsid w:val="001A591D"/>
    <w:rsid w:val="001B00E0"/>
    <w:rsid w:val="001B243E"/>
    <w:rsid w:val="001B30CE"/>
    <w:rsid w:val="001B3854"/>
    <w:rsid w:val="001B4DDC"/>
    <w:rsid w:val="001B7DC4"/>
    <w:rsid w:val="001C264E"/>
    <w:rsid w:val="001C7A1D"/>
    <w:rsid w:val="001D18AA"/>
    <w:rsid w:val="001D2812"/>
    <w:rsid w:val="001D49D2"/>
    <w:rsid w:val="001D59E8"/>
    <w:rsid w:val="001D7507"/>
    <w:rsid w:val="001E426D"/>
    <w:rsid w:val="001E6383"/>
    <w:rsid w:val="001E6931"/>
    <w:rsid w:val="001F0248"/>
    <w:rsid w:val="001F02B0"/>
    <w:rsid w:val="001F32C7"/>
    <w:rsid w:val="001F50CB"/>
    <w:rsid w:val="001F76CF"/>
    <w:rsid w:val="001F76EC"/>
    <w:rsid w:val="00201104"/>
    <w:rsid w:val="002011FB"/>
    <w:rsid w:val="00203083"/>
    <w:rsid w:val="002035F3"/>
    <w:rsid w:val="0020430A"/>
    <w:rsid w:val="00204DC0"/>
    <w:rsid w:val="00205369"/>
    <w:rsid w:val="00206CBF"/>
    <w:rsid w:val="00210D04"/>
    <w:rsid w:val="00211B97"/>
    <w:rsid w:val="00212D57"/>
    <w:rsid w:val="00214BFC"/>
    <w:rsid w:val="0021530B"/>
    <w:rsid w:val="00215D1F"/>
    <w:rsid w:val="00216224"/>
    <w:rsid w:val="00217198"/>
    <w:rsid w:val="00221BF3"/>
    <w:rsid w:val="0022267D"/>
    <w:rsid w:val="00223FFA"/>
    <w:rsid w:val="00224F82"/>
    <w:rsid w:val="00225085"/>
    <w:rsid w:val="0022611D"/>
    <w:rsid w:val="002264C8"/>
    <w:rsid w:val="00227D35"/>
    <w:rsid w:val="00233806"/>
    <w:rsid w:val="00234194"/>
    <w:rsid w:val="0023535D"/>
    <w:rsid w:val="002354D6"/>
    <w:rsid w:val="00244E07"/>
    <w:rsid w:val="002473C5"/>
    <w:rsid w:val="00247875"/>
    <w:rsid w:val="00247E54"/>
    <w:rsid w:val="00250DB0"/>
    <w:rsid w:val="00252BC1"/>
    <w:rsid w:val="00254B33"/>
    <w:rsid w:val="00261F32"/>
    <w:rsid w:val="00262454"/>
    <w:rsid w:val="00262FC0"/>
    <w:rsid w:val="0026342E"/>
    <w:rsid w:val="002658FC"/>
    <w:rsid w:val="00267CE1"/>
    <w:rsid w:val="002700C9"/>
    <w:rsid w:val="00272ED8"/>
    <w:rsid w:val="002731E9"/>
    <w:rsid w:val="00273597"/>
    <w:rsid w:val="002746BF"/>
    <w:rsid w:val="00283DEE"/>
    <w:rsid w:val="00284356"/>
    <w:rsid w:val="00286C66"/>
    <w:rsid w:val="00291A43"/>
    <w:rsid w:val="00292291"/>
    <w:rsid w:val="00292435"/>
    <w:rsid w:val="0029324B"/>
    <w:rsid w:val="00294998"/>
    <w:rsid w:val="002953CC"/>
    <w:rsid w:val="0029685E"/>
    <w:rsid w:val="002976FF"/>
    <w:rsid w:val="002A0471"/>
    <w:rsid w:val="002A0F90"/>
    <w:rsid w:val="002A3B25"/>
    <w:rsid w:val="002A3F22"/>
    <w:rsid w:val="002A66EC"/>
    <w:rsid w:val="002A7332"/>
    <w:rsid w:val="002A7B03"/>
    <w:rsid w:val="002B0084"/>
    <w:rsid w:val="002B0550"/>
    <w:rsid w:val="002B0A01"/>
    <w:rsid w:val="002B1D36"/>
    <w:rsid w:val="002B1DE5"/>
    <w:rsid w:val="002B2E0B"/>
    <w:rsid w:val="002B3FF3"/>
    <w:rsid w:val="002B5CB4"/>
    <w:rsid w:val="002B6775"/>
    <w:rsid w:val="002B694F"/>
    <w:rsid w:val="002B6DBB"/>
    <w:rsid w:val="002B74E0"/>
    <w:rsid w:val="002C08E8"/>
    <w:rsid w:val="002C208A"/>
    <w:rsid w:val="002C2C91"/>
    <w:rsid w:val="002C34A7"/>
    <w:rsid w:val="002C5989"/>
    <w:rsid w:val="002C679D"/>
    <w:rsid w:val="002C6C84"/>
    <w:rsid w:val="002C7403"/>
    <w:rsid w:val="002D3231"/>
    <w:rsid w:val="002D53FA"/>
    <w:rsid w:val="002F2316"/>
    <w:rsid w:val="002F3BB1"/>
    <w:rsid w:val="002F51B9"/>
    <w:rsid w:val="002F7AAE"/>
    <w:rsid w:val="003006FE"/>
    <w:rsid w:val="0030150A"/>
    <w:rsid w:val="00304AAD"/>
    <w:rsid w:val="003143F3"/>
    <w:rsid w:val="003152B1"/>
    <w:rsid w:val="003169EE"/>
    <w:rsid w:val="00321A47"/>
    <w:rsid w:val="00322697"/>
    <w:rsid w:val="00322DE5"/>
    <w:rsid w:val="00325788"/>
    <w:rsid w:val="00325811"/>
    <w:rsid w:val="00326CE8"/>
    <w:rsid w:val="0032741A"/>
    <w:rsid w:val="00332444"/>
    <w:rsid w:val="003325DF"/>
    <w:rsid w:val="003350A7"/>
    <w:rsid w:val="0033650B"/>
    <w:rsid w:val="003371A4"/>
    <w:rsid w:val="003378D1"/>
    <w:rsid w:val="00342055"/>
    <w:rsid w:val="00342393"/>
    <w:rsid w:val="003447AE"/>
    <w:rsid w:val="00345B0E"/>
    <w:rsid w:val="00346FF2"/>
    <w:rsid w:val="00347BEE"/>
    <w:rsid w:val="00347CAF"/>
    <w:rsid w:val="00353C66"/>
    <w:rsid w:val="00357E37"/>
    <w:rsid w:val="003619F0"/>
    <w:rsid w:val="003635D9"/>
    <w:rsid w:val="003637E0"/>
    <w:rsid w:val="00364093"/>
    <w:rsid w:val="003641B9"/>
    <w:rsid w:val="00364DDB"/>
    <w:rsid w:val="0036650E"/>
    <w:rsid w:val="003731F2"/>
    <w:rsid w:val="00374CA1"/>
    <w:rsid w:val="00380904"/>
    <w:rsid w:val="00382321"/>
    <w:rsid w:val="0038258E"/>
    <w:rsid w:val="00383238"/>
    <w:rsid w:val="00390343"/>
    <w:rsid w:val="00391276"/>
    <w:rsid w:val="00392E35"/>
    <w:rsid w:val="003931EE"/>
    <w:rsid w:val="003959C3"/>
    <w:rsid w:val="003974A2"/>
    <w:rsid w:val="003A01E1"/>
    <w:rsid w:val="003A030F"/>
    <w:rsid w:val="003A0478"/>
    <w:rsid w:val="003A2F24"/>
    <w:rsid w:val="003A6B11"/>
    <w:rsid w:val="003B52E9"/>
    <w:rsid w:val="003B7483"/>
    <w:rsid w:val="003C1C34"/>
    <w:rsid w:val="003C2432"/>
    <w:rsid w:val="003C34B7"/>
    <w:rsid w:val="003C481E"/>
    <w:rsid w:val="003D14A0"/>
    <w:rsid w:val="003D31F3"/>
    <w:rsid w:val="003D3B8D"/>
    <w:rsid w:val="003D6A5B"/>
    <w:rsid w:val="003E2CEA"/>
    <w:rsid w:val="003E42BB"/>
    <w:rsid w:val="003E699A"/>
    <w:rsid w:val="003E69F2"/>
    <w:rsid w:val="003E716B"/>
    <w:rsid w:val="003E77AE"/>
    <w:rsid w:val="003F0C59"/>
    <w:rsid w:val="003F1AE1"/>
    <w:rsid w:val="003F1F2B"/>
    <w:rsid w:val="003F3242"/>
    <w:rsid w:val="003F5B98"/>
    <w:rsid w:val="003F671F"/>
    <w:rsid w:val="004008CC"/>
    <w:rsid w:val="004032A2"/>
    <w:rsid w:val="00404288"/>
    <w:rsid w:val="00405539"/>
    <w:rsid w:val="00405AD9"/>
    <w:rsid w:val="00407313"/>
    <w:rsid w:val="00410782"/>
    <w:rsid w:val="004141D4"/>
    <w:rsid w:val="00414685"/>
    <w:rsid w:val="00414DB7"/>
    <w:rsid w:val="00416773"/>
    <w:rsid w:val="004170C9"/>
    <w:rsid w:val="004204D0"/>
    <w:rsid w:val="0042359C"/>
    <w:rsid w:val="00423C11"/>
    <w:rsid w:val="00424943"/>
    <w:rsid w:val="00425303"/>
    <w:rsid w:val="00426574"/>
    <w:rsid w:val="00426AF2"/>
    <w:rsid w:val="00426C15"/>
    <w:rsid w:val="0043142D"/>
    <w:rsid w:val="00435930"/>
    <w:rsid w:val="00435C41"/>
    <w:rsid w:val="00442395"/>
    <w:rsid w:val="00443212"/>
    <w:rsid w:val="0044435F"/>
    <w:rsid w:val="00446062"/>
    <w:rsid w:val="00446259"/>
    <w:rsid w:val="00446D06"/>
    <w:rsid w:val="00446EDD"/>
    <w:rsid w:val="00447172"/>
    <w:rsid w:val="004528F1"/>
    <w:rsid w:val="00456775"/>
    <w:rsid w:val="00456F47"/>
    <w:rsid w:val="00457EDC"/>
    <w:rsid w:val="0046190F"/>
    <w:rsid w:val="00466086"/>
    <w:rsid w:val="00470E81"/>
    <w:rsid w:val="00471343"/>
    <w:rsid w:val="00472594"/>
    <w:rsid w:val="00472D3F"/>
    <w:rsid w:val="00472ED2"/>
    <w:rsid w:val="00474CC8"/>
    <w:rsid w:val="004803CD"/>
    <w:rsid w:val="00481215"/>
    <w:rsid w:val="0048222F"/>
    <w:rsid w:val="00485954"/>
    <w:rsid w:val="00492AE5"/>
    <w:rsid w:val="00493209"/>
    <w:rsid w:val="004944EB"/>
    <w:rsid w:val="00495653"/>
    <w:rsid w:val="00495D94"/>
    <w:rsid w:val="0049761B"/>
    <w:rsid w:val="004A07A7"/>
    <w:rsid w:val="004A1649"/>
    <w:rsid w:val="004A1895"/>
    <w:rsid w:val="004A369E"/>
    <w:rsid w:val="004A3FAC"/>
    <w:rsid w:val="004A4B37"/>
    <w:rsid w:val="004A4F99"/>
    <w:rsid w:val="004A56E3"/>
    <w:rsid w:val="004A5752"/>
    <w:rsid w:val="004B0629"/>
    <w:rsid w:val="004B3ED3"/>
    <w:rsid w:val="004B4741"/>
    <w:rsid w:val="004B4BE5"/>
    <w:rsid w:val="004B78E4"/>
    <w:rsid w:val="004C217B"/>
    <w:rsid w:val="004C32D2"/>
    <w:rsid w:val="004C6193"/>
    <w:rsid w:val="004D2C12"/>
    <w:rsid w:val="004D57CF"/>
    <w:rsid w:val="004D6C66"/>
    <w:rsid w:val="004D7642"/>
    <w:rsid w:val="004E1FA4"/>
    <w:rsid w:val="004E5B58"/>
    <w:rsid w:val="004E5D9D"/>
    <w:rsid w:val="004E5DF8"/>
    <w:rsid w:val="004E60F1"/>
    <w:rsid w:val="004F0FCC"/>
    <w:rsid w:val="004F32C7"/>
    <w:rsid w:val="004F49FC"/>
    <w:rsid w:val="004F5658"/>
    <w:rsid w:val="004F68D5"/>
    <w:rsid w:val="004F7BCA"/>
    <w:rsid w:val="00502687"/>
    <w:rsid w:val="00505901"/>
    <w:rsid w:val="00506262"/>
    <w:rsid w:val="00507D41"/>
    <w:rsid w:val="00511451"/>
    <w:rsid w:val="0051206C"/>
    <w:rsid w:val="0051288B"/>
    <w:rsid w:val="00512F92"/>
    <w:rsid w:val="00513539"/>
    <w:rsid w:val="00513F1A"/>
    <w:rsid w:val="00514868"/>
    <w:rsid w:val="005151EF"/>
    <w:rsid w:val="00516533"/>
    <w:rsid w:val="00520685"/>
    <w:rsid w:val="00524F68"/>
    <w:rsid w:val="005259C6"/>
    <w:rsid w:val="0052776E"/>
    <w:rsid w:val="00527F01"/>
    <w:rsid w:val="00531737"/>
    <w:rsid w:val="00533651"/>
    <w:rsid w:val="0053671A"/>
    <w:rsid w:val="005377F4"/>
    <w:rsid w:val="00537B09"/>
    <w:rsid w:val="005422A0"/>
    <w:rsid w:val="00547281"/>
    <w:rsid w:val="00547373"/>
    <w:rsid w:val="00547FA1"/>
    <w:rsid w:val="00551407"/>
    <w:rsid w:val="00551495"/>
    <w:rsid w:val="00553D90"/>
    <w:rsid w:val="00560052"/>
    <w:rsid w:val="00560B4F"/>
    <w:rsid w:val="00560DE9"/>
    <w:rsid w:val="00562A9D"/>
    <w:rsid w:val="00567E95"/>
    <w:rsid w:val="00575AB1"/>
    <w:rsid w:val="005762DD"/>
    <w:rsid w:val="005815E1"/>
    <w:rsid w:val="005826BF"/>
    <w:rsid w:val="00582AA7"/>
    <w:rsid w:val="00583477"/>
    <w:rsid w:val="00591DC9"/>
    <w:rsid w:val="005936B4"/>
    <w:rsid w:val="00597FC3"/>
    <w:rsid w:val="005A2465"/>
    <w:rsid w:val="005A4C76"/>
    <w:rsid w:val="005B42E1"/>
    <w:rsid w:val="005B4904"/>
    <w:rsid w:val="005B5454"/>
    <w:rsid w:val="005B7A00"/>
    <w:rsid w:val="005C0875"/>
    <w:rsid w:val="005C5DA0"/>
    <w:rsid w:val="005C7FAE"/>
    <w:rsid w:val="005D3743"/>
    <w:rsid w:val="005D59C1"/>
    <w:rsid w:val="005D5F9D"/>
    <w:rsid w:val="005D6632"/>
    <w:rsid w:val="005D76CA"/>
    <w:rsid w:val="005D798F"/>
    <w:rsid w:val="005E269D"/>
    <w:rsid w:val="005E29B1"/>
    <w:rsid w:val="005E392D"/>
    <w:rsid w:val="005E3BF4"/>
    <w:rsid w:val="005E50C6"/>
    <w:rsid w:val="005E7348"/>
    <w:rsid w:val="005F663A"/>
    <w:rsid w:val="00600400"/>
    <w:rsid w:val="006022FA"/>
    <w:rsid w:val="00603E78"/>
    <w:rsid w:val="00606E67"/>
    <w:rsid w:val="00612646"/>
    <w:rsid w:val="0061410C"/>
    <w:rsid w:val="00614929"/>
    <w:rsid w:val="00614DBF"/>
    <w:rsid w:val="00615F23"/>
    <w:rsid w:val="006166CF"/>
    <w:rsid w:val="00622970"/>
    <w:rsid w:val="00623C8A"/>
    <w:rsid w:val="00624265"/>
    <w:rsid w:val="00624B2F"/>
    <w:rsid w:val="00624E1D"/>
    <w:rsid w:val="00627032"/>
    <w:rsid w:val="00627A69"/>
    <w:rsid w:val="00641CDA"/>
    <w:rsid w:val="00643995"/>
    <w:rsid w:val="006453FC"/>
    <w:rsid w:val="006456BE"/>
    <w:rsid w:val="00645E54"/>
    <w:rsid w:val="0064714E"/>
    <w:rsid w:val="0065052D"/>
    <w:rsid w:val="00651E3A"/>
    <w:rsid w:val="0065236B"/>
    <w:rsid w:val="006544F8"/>
    <w:rsid w:val="00656949"/>
    <w:rsid w:val="00657B02"/>
    <w:rsid w:val="00657BD3"/>
    <w:rsid w:val="0066066F"/>
    <w:rsid w:val="00660F82"/>
    <w:rsid w:val="00661A37"/>
    <w:rsid w:val="006626CC"/>
    <w:rsid w:val="00670C4B"/>
    <w:rsid w:val="006715CB"/>
    <w:rsid w:val="006739B4"/>
    <w:rsid w:val="0067586C"/>
    <w:rsid w:val="0067694F"/>
    <w:rsid w:val="0068037E"/>
    <w:rsid w:val="0068099A"/>
    <w:rsid w:val="006824FD"/>
    <w:rsid w:val="00690307"/>
    <w:rsid w:val="006906FB"/>
    <w:rsid w:val="00691D01"/>
    <w:rsid w:val="00694896"/>
    <w:rsid w:val="0069517E"/>
    <w:rsid w:val="006967D0"/>
    <w:rsid w:val="006A1A19"/>
    <w:rsid w:val="006B0D87"/>
    <w:rsid w:val="006B116C"/>
    <w:rsid w:val="006B2D88"/>
    <w:rsid w:val="006B41A0"/>
    <w:rsid w:val="006B6722"/>
    <w:rsid w:val="006B7C0D"/>
    <w:rsid w:val="006B7FBC"/>
    <w:rsid w:val="006C0302"/>
    <w:rsid w:val="006C2A25"/>
    <w:rsid w:val="006C2AD2"/>
    <w:rsid w:val="006D5991"/>
    <w:rsid w:val="006E0680"/>
    <w:rsid w:val="006E5E2B"/>
    <w:rsid w:val="006E6B95"/>
    <w:rsid w:val="006F28DB"/>
    <w:rsid w:val="006F2D48"/>
    <w:rsid w:val="006F3AE0"/>
    <w:rsid w:val="006F3E82"/>
    <w:rsid w:val="006F5315"/>
    <w:rsid w:val="006F5708"/>
    <w:rsid w:val="007000E8"/>
    <w:rsid w:val="00700676"/>
    <w:rsid w:val="007013D9"/>
    <w:rsid w:val="0070229F"/>
    <w:rsid w:val="007048F7"/>
    <w:rsid w:val="00704A7A"/>
    <w:rsid w:val="007062D7"/>
    <w:rsid w:val="0070742E"/>
    <w:rsid w:val="00707EF9"/>
    <w:rsid w:val="00710C34"/>
    <w:rsid w:val="0071236F"/>
    <w:rsid w:val="007131A8"/>
    <w:rsid w:val="0071566F"/>
    <w:rsid w:val="00717A53"/>
    <w:rsid w:val="00717FDC"/>
    <w:rsid w:val="0072032A"/>
    <w:rsid w:val="00720637"/>
    <w:rsid w:val="00726C5E"/>
    <w:rsid w:val="00727522"/>
    <w:rsid w:val="007319A9"/>
    <w:rsid w:val="00733071"/>
    <w:rsid w:val="007340FA"/>
    <w:rsid w:val="007363E2"/>
    <w:rsid w:val="007366A4"/>
    <w:rsid w:val="007401AE"/>
    <w:rsid w:val="00742969"/>
    <w:rsid w:val="00747E36"/>
    <w:rsid w:val="00752A5D"/>
    <w:rsid w:val="007532A8"/>
    <w:rsid w:val="0075531D"/>
    <w:rsid w:val="00756D62"/>
    <w:rsid w:val="00757D57"/>
    <w:rsid w:val="00760FA5"/>
    <w:rsid w:val="00761866"/>
    <w:rsid w:val="00764C72"/>
    <w:rsid w:val="00765EDF"/>
    <w:rsid w:val="007662BE"/>
    <w:rsid w:val="00770052"/>
    <w:rsid w:val="00775753"/>
    <w:rsid w:val="007763C8"/>
    <w:rsid w:val="007825DF"/>
    <w:rsid w:val="00782C41"/>
    <w:rsid w:val="00783003"/>
    <w:rsid w:val="007847C2"/>
    <w:rsid w:val="0079284C"/>
    <w:rsid w:val="00792B9E"/>
    <w:rsid w:val="00793BD1"/>
    <w:rsid w:val="00793CD2"/>
    <w:rsid w:val="00794610"/>
    <w:rsid w:val="0079695C"/>
    <w:rsid w:val="007A0162"/>
    <w:rsid w:val="007A34BA"/>
    <w:rsid w:val="007A46F1"/>
    <w:rsid w:val="007A504F"/>
    <w:rsid w:val="007A7A78"/>
    <w:rsid w:val="007B014A"/>
    <w:rsid w:val="007B5097"/>
    <w:rsid w:val="007B51CB"/>
    <w:rsid w:val="007B6594"/>
    <w:rsid w:val="007B70C2"/>
    <w:rsid w:val="007C1784"/>
    <w:rsid w:val="007C1B83"/>
    <w:rsid w:val="007C2333"/>
    <w:rsid w:val="007C616E"/>
    <w:rsid w:val="007C6D99"/>
    <w:rsid w:val="007D13A3"/>
    <w:rsid w:val="007D1CF8"/>
    <w:rsid w:val="007D1EF9"/>
    <w:rsid w:val="007D7F5F"/>
    <w:rsid w:val="007E0701"/>
    <w:rsid w:val="007E098F"/>
    <w:rsid w:val="007E0B6A"/>
    <w:rsid w:val="007E434D"/>
    <w:rsid w:val="007E4E45"/>
    <w:rsid w:val="007E7220"/>
    <w:rsid w:val="007F0C93"/>
    <w:rsid w:val="007F15E6"/>
    <w:rsid w:val="007F19EC"/>
    <w:rsid w:val="007F4302"/>
    <w:rsid w:val="007F7419"/>
    <w:rsid w:val="00801C02"/>
    <w:rsid w:val="00801D85"/>
    <w:rsid w:val="008106B0"/>
    <w:rsid w:val="00813404"/>
    <w:rsid w:val="008173FB"/>
    <w:rsid w:val="00821AB7"/>
    <w:rsid w:val="00821DC9"/>
    <w:rsid w:val="00821E82"/>
    <w:rsid w:val="0082337C"/>
    <w:rsid w:val="00823595"/>
    <w:rsid w:val="00824CCB"/>
    <w:rsid w:val="008268CC"/>
    <w:rsid w:val="00831341"/>
    <w:rsid w:val="00831907"/>
    <w:rsid w:val="0083291F"/>
    <w:rsid w:val="00832B38"/>
    <w:rsid w:val="00835833"/>
    <w:rsid w:val="00842B08"/>
    <w:rsid w:val="00843307"/>
    <w:rsid w:val="00843627"/>
    <w:rsid w:val="00844E58"/>
    <w:rsid w:val="00845430"/>
    <w:rsid w:val="00845A63"/>
    <w:rsid w:val="00847ABA"/>
    <w:rsid w:val="008508A6"/>
    <w:rsid w:val="0085231B"/>
    <w:rsid w:val="00852324"/>
    <w:rsid w:val="00852CB1"/>
    <w:rsid w:val="00853722"/>
    <w:rsid w:val="0086077F"/>
    <w:rsid w:val="00861BD8"/>
    <w:rsid w:val="00864D35"/>
    <w:rsid w:val="00865CEA"/>
    <w:rsid w:val="008676DF"/>
    <w:rsid w:val="00867F84"/>
    <w:rsid w:val="00870D99"/>
    <w:rsid w:val="00872B63"/>
    <w:rsid w:val="008730B8"/>
    <w:rsid w:val="00873824"/>
    <w:rsid w:val="00874BA2"/>
    <w:rsid w:val="00877408"/>
    <w:rsid w:val="00887C78"/>
    <w:rsid w:val="00891344"/>
    <w:rsid w:val="00892E4E"/>
    <w:rsid w:val="0089552D"/>
    <w:rsid w:val="00896F8E"/>
    <w:rsid w:val="008A0E64"/>
    <w:rsid w:val="008A2F3A"/>
    <w:rsid w:val="008B2619"/>
    <w:rsid w:val="008B3F48"/>
    <w:rsid w:val="008B4AF3"/>
    <w:rsid w:val="008B6EE9"/>
    <w:rsid w:val="008C0A81"/>
    <w:rsid w:val="008C2EB5"/>
    <w:rsid w:val="008C452D"/>
    <w:rsid w:val="008C4E5F"/>
    <w:rsid w:val="008C7FD9"/>
    <w:rsid w:val="008D051C"/>
    <w:rsid w:val="008D3C43"/>
    <w:rsid w:val="008D3CD0"/>
    <w:rsid w:val="008D3EBD"/>
    <w:rsid w:val="008D641A"/>
    <w:rsid w:val="008E16C6"/>
    <w:rsid w:val="008E4979"/>
    <w:rsid w:val="008F6635"/>
    <w:rsid w:val="008F6F1F"/>
    <w:rsid w:val="00902A77"/>
    <w:rsid w:val="00904A94"/>
    <w:rsid w:val="00905500"/>
    <w:rsid w:val="00905FD0"/>
    <w:rsid w:val="00907B4B"/>
    <w:rsid w:val="009105C1"/>
    <w:rsid w:val="009145DD"/>
    <w:rsid w:val="00916498"/>
    <w:rsid w:val="00916A5B"/>
    <w:rsid w:val="00916E89"/>
    <w:rsid w:val="00917045"/>
    <w:rsid w:val="00931FF1"/>
    <w:rsid w:val="0093234E"/>
    <w:rsid w:val="0093403F"/>
    <w:rsid w:val="009342C1"/>
    <w:rsid w:val="00936C01"/>
    <w:rsid w:val="00937889"/>
    <w:rsid w:val="009402C2"/>
    <w:rsid w:val="00940D84"/>
    <w:rsid w:val="00941ECF"/>
    <w:rsid w:val="009451FB"/>
    <w:rsid w:val="00950BC1"/>
    <w:rsid w:val="00952D74"/>
    <w:rsid w:val="00956A14"/>
    <w:rsid w:val="00961DE1"/>
    <w:rsid w:val="00963D4E"/>
    <w:rsid w:val="0096400A"/>
    <w:rsid w:val="00964B96"/>
    <w:rsid w:val="00966756"/>
    <w:rsid w:val="00966A17"/>
    <w:rsid w:val="00967BC2"/>
    <w:rsid w:val="00970834"/>
    <w:rsid w:val="009716B1"/>
    <w:rsid w:val="00972545"/>
    <w:rsid w:val="0097281F"/>
    <w:rsid w:val="00972FA5"/>
    <w:rsid w:val="00976018"/>
    <w:rsid w:val="00980F2B"/>
    <w:rsid w:val="00980FBB"/>
    <w:rsid w:val="00982F8C"/>
    <w:rsid w:val="0098353B"/>
    <w:rsid w:val="00983F2F"/>
    <w:rsid w:val="009902A4"/>
    <w:rsid w:val="00990E94"/>
    <w:rsid w:val="00991E93"/>
    <w:rsid w:val="00996B64"/>
    <w:rsid w:val="00997021"/>
    <w:rsid w:val="0099792D"/>
    <w:rsid w:val="009A1A55"/>
    <w:rsid w:val="009A1D7B"/>
    <w:rsid w:val="009A3480"/>
    <w:rsid w:val="009A48A8"/>
    <w:rsid w:val="009A6118"/>
    <w:rsid w:val="009B1AA0"/>
    <w:rsid w:val="009B5405"/>
    <w:rsid w:val="009B57ED"/>
    <w:rsid w:val="009C29A4"/>
    <w:rsid w:val="009C48BF"/>
    <w:rsid w:val="009C56E6"/>
    <w:rsid w:val="009C7D3E"/>
    <w:rsid w:val="009D1029"/>
    <w:rsid w:val="009D2004"/>
    <w:rsid w:val="009D4988"/>
    <w:rsid w:val="009D629B"/>
    <w:rsid w:val="009D683C"/>
    <w:rsid w:val="009D6A68"/>
    <w:rsid w:val="009E0100"/>
    <w:rsid w:val="009E13A5"/>
    <w:rsid w:val="009E2058"/>
    <w:rsid w:val="009E2C50"/>
    <w:rsid w:val="009E3EAC"/>
    <w:rsid w:val="009E4CB5"/>
    <w:rsid w:val="009E73C7"/>
    <w:rsid w:val="009E75E3"/>
    <w:rsid w:val="009F0496"/>
    <w:rsid w:val="009F0A05"/>
    <w:rsid w:val="009F7670"/>
    <w:rsid w:val="00A01846"/>
    <w:rsid w:val="00A01957"/>
    <w:rsid w:val="00A0219B"/>
    <w:rsid w:val="00A0256B"/>
    <w:rsid w:val="00A02C43"/>
    <w:rsid w:val="00A04A32"/>
    <w:rsid w:val="00A0580E"/>
    <w:rsid w:val="00A07259"/>
    <w:rsid w:val="00A1027F"/>
    <w:rsid w:val="00A10484"/>
    <w:rsid w:val="00A10EE8"/>
    <w:rsid w:val="00A10F6B"/>
    <w:rsid w:val="00A13067"/>
    <w:rsid w:val="00A148D0"/>
    <w:rsid w:val="00A14C55"/>
    <w:rsid w:val="00A22498"/>
    <w:rsid w:val="00A2315A"/>
    <w:rsid w:val="00A275E2"/>
    <w:rsid w:val="00A323AE"/>
    <w:rsid w:val="00A32AA8"/>
    <w:rsid w:val="00A40FC3"/>
    <w:rsid w:val="00A4286D"/>
    <w:rsid w:val="00A42934"/>
    <w:rsid w:val="00A47FB8"/>
    <w:rsid w:val="00A507B3"/>
    <w:rsid w:val="00A508F2"/>
    <w:rsid w:val="00A5291B"/>
    <w:rsid w:val="00A52ABB"/>
    <w:rsid w:val="00A5403A"/>
    <w:rsid w:val="00A60DBC"/>
    <w:rsid w:val="00A6193C"/>
    <w:rsid w:val="00A63E0A"/>
    <w:rsid w:val="00A6702D"/>
    <w:rsid w:val="00A673F8"/>
    <w:rsid w:val="00A67D2E"/>
    <w:rsid w:val="00A7188C"/>
    <w:rsid w:val="00A73233"/>
    <w:rsid w:val="00A74698"/>
    <w:rsid w:val="00A801B9"/>
    <w:rsid w:val="00A819DA"/>
    <w:rsid w:val="00A83599"/>
    <w:rsid w:val="00A8698C"/>
    <w:rsid w:val="00A87C73"/>
    <w:rsid w:val="00A935D2"/>
    <w:rsid w:val="00A941D9"/>
    <w:rsid w:val="00A94807"/>
    <w:rsid w:val="00A9492E"/>
    <w:rsid w:val="00A9682A"/>
    <w:rsid w:val="00AA0249"/>
    <w:rsid w:val="00AA0CA1"/>
    <w:rsid w:val="00AA6F62"/>
    <w:rsid w:val="00AB0B9D"/>
    <w:rsid w:val="00AB0BB4"/>
    <w:rsid w:val="00AB7D3F"/>
    <w:rsid w:val="00AC2229"/>
    <w:rsid w:val="00AC37FD"/>
    <w:rsid w:val="00AC547E"/>
    <w:rsid w:val="00AC6C5B"/>
    <w:rsid w:val="00AD14D2"/>
    <w:rsid w:val="00AD2AC0"/>
    <w:rsid w:val="00AD37B2"/>
    <w:rsid w:val="00AD61A8"/>
    <w:rsid w:val="00AD6926"/>
    <w:rsid w:val="00AE0655"/>
    <w:rsid w:val="00AE1371"/>
    <w:rsid w:val="00AE453E"/>
    <w:rsid w:val="00AF0FE9"/>
    <w:rsid w:val="00AF34A4"/>
    <w:rsid w:val="00AF44AD"/>
    <w:rsid w:val="00AF4EC7"/>
    <w:rsid w:val="00AF64ED"/>
    <w:rsid w:val="00AF67C4"/>
    <w:rsid w:val="00B00D3E"/>
    <w:rsid w:val="00B01BA2"/>
    <w:rsid w:val="00B03FA9"/>
    <w:rsid w:val="00B0683C"/>
    <w:rsid w:val="00B0746E"/>
    <w:rsid w:val="00B07D01"/>
    <w:rsid w:val="00B07FB3"/>
    <w:rsid w:val="00B13065"/>
    <w:rsid w:val="00B131C6"/>
    <w:rsid w:val="00B14240"/>
    <w:rsid w:val="00B161F7"/>
    <w:rsid w:val="00B17EFC"/>
    <w:rsid w:val="00B205A4"/>
    <w:rsid w:val="00B2186E"/>
    <w:rsid w:val="00B26A7B"/>
    <w:rsid w:val="00B27BFB"/>
    <w:rsid w:val="00B27F25"/>
    <w:rsid w:val="00B337AC"/>
    <w:rsid w:val="00B346BB"/>
    <w:rsid w:val="00B351D2"/>
    <w:rsid w:val="00B36604"/>
    <w:rsid w:val="00B42894"/>
    <w:rsid w:val="00B42E33"/>
    <w:rsid w:val="00B45615"/>
    <w:rsid w:val="00B525E2"/>
    <w:rsid w:val="00B55F49"/>
    <w:rsid w:val="00B57826"/>
    <w:rsid w:val="00B579D6"/>
    <w:rsid w:val="00B65347"/>
    <w:rsid w:val="00B66AF4"/>
    <w:rsid w:val="00B70C01"/>
    <w:rsid w:val="00B728D7"/>
    <w:rsid w:val="00B72BDC"/>
    <w:rsid w:val="00B7315F"/>
    <w:rsid w:val="00B748A2"/>
    <w:rsid w:val="00B7599D"/>
    <w:rsid w:val="00B75A52"/>
    <w:rsid w:val="00B75C1B"/>
    <w:rsid w:val="00B76E77"/>
    <w:rsid w:val="00B7769B"/>
    <w:rsid w:val="00B77B18"/>
    <w:rsid w:val="00B80940"/>
    <w:rsid w:val="00B8363D"/>
    <w:rsid w:val="00B83B52"/>
    <w:rsid w:val="00B96E5F"/>
    <w:rsid w:val="00B97A48"/>
    <w:rsid w:val="00BA20AB"/>
    <w:rsid w:val="00BA6732"/>
    <w:rsid w:val="00BA7817"/>
    <w:rsid w:val="00BA78EB"/>
    <w:rsid w:val="00BB2A6B"/>
    <w:rsid w:val="00BB4636"/>
    <w:rsid w:val="00BB493E"/>
    <w:rsid w:val="00BB5136"/>
    <w:rsid w:val="00BB6DC3"/>
    <w:rsid w:val="00BC0C6F"/>
    <w:rsid w:val="00BC3161"/>
    <w:rsid w:val="00BC4FD2"/>
    <w:rsid w:val="00BC5512"/>
    <w:rsid w:val="00BD21CF"/>
    <w:rsid w:val="00BD57FF"/>
    <w:rsid w:val="00BE0FF1"/>
    <w:rsid w:val="00BE3EDA"/>
    <w:rsid w:val="00BE442F"/>
    <w:rsid w:val="00BE5C8F"/>
    <w:rsid w:val="00BE6169"/>
    <w:rsid w:val="00BE6FCC"/>
    <w:rsid w:val="00BE7AC1"/>
    <w:rsid w:val="00BF0717"/>
    <w:rsid w:val="00BF1457"/>
    <w:rsid w:val="00BF19D6"/>
    <w:rsid w:val="00BF46C5"/>
    <w:rsid w:val="00BF4862"/>
    <w:rsid w:val="00BF6D5F"/>
    <w:rsid w:val="00BF6FDC"/>
    <w:rsid w:val="00BF72FC"/>
    <w:rsid w:val="00C016CB"/>
    <w:rsid w:val="00C1170E"/>
    <w:rsid w:val="00C13212"/>
    <w:rsid w:val="00C15877"/>
    <w:rsid w:val="00C15C4E"/>
    <w:rsid w:val="00C16E29"/>
    <w:rsid w:val="00C21074"/>
    <w:rsid w:val="00C21D6C"/>
    <w:rsid w:val="00C22D0E"/>
    <w:rsid w:val="00C24472"/>
    <w:rsid w:val="00C251E0"/>
    <w:rsid w:val="00C25F5B"/>
    <w:rsid w:val="00C271EC"/>
    <w:rsid w:val="00C30AE1"/>
    <w:rsid w:val="00C31E93"/>
    <w:rsid w:val="00C321C7"/>
    <w:rsid w:val="00C34DB7"/>
    <w:rsid w:val="00C3715D"/>
    <w:rsid w:val="00C374B0"/>
    <w:rsid w:val="00C3796F"/>
    <w:rsid w:val="00C37EF8"/>
    <w:rsid w:val="00C4010D"/>
    <w:rsid w:val="00C405EC"/>
    <w:rsid w:val="00C424DB"/>
    <w:rsid w:val="00C4415B"/>
    <w:rsid w:val="00C453D5"/>
    <w:rsid w:val="00C47E09"/>
    <w:rsid w:val="00C51A74"/>
    <w:rsid w:val="00C522CF"/>
    <w:rsid w:val="00C52FA7"/>
    <w:rsid w:val="00C545DD"/>
    <w:rsid w:val="00C55415"/>
    <w:rsid w:val="00C558B6"/>
    <w:rsid w:val="00C56C5F"/>
    <w:rsid w:val="00C56CB2"/>
    <w:rsid w:val="00C57135"/>
    <w:rsid w:val="00C606FF"/>
    <w:rsid w:val="00C60C96"/>
    <w:rsid w:val="00C63042"/>
    <w:rsid w:val="00C63326"/>
    <w:rsid w:val="00C71AA9"/>
    <w:rsid w:val="00C743E6"/>
    <w:rsid w:val="00C7499D"/>
    <w:rsid w:val="00C74CA0"/>
    <w:rsid w:val="00C75511"/>
    <w:rsid w:val="00C75A3C"/>
    <w:rsid w:val="00C7720A"/>
    <w:rsid w:val="00C7748B"/>
    <w:rsid w:val="00C776CF"/>
    <w:rsid w:val="00C8302D"/>
    <w:rsid w:val="00C83134"/>
    <w:rsid w:val="00C85239"/>
    <w:rsid w:val="00C864FA"/>
    <w:rsid w:val="00C865F7"/>
    <w:rsid w:val="00C90BF8"/>
    <w:rsid w:val="00C917C8"/>
    <w:rsid w:val="00C9350C"/>
    <w:rsid w:val="00C93F5C"/>
    <w:rsid w:val="00C94EA4"/>
    <w:rsid w:val="00CA238C"/>
    <w:rsid w:val="00CA318E"/>
    <w:rsid w:val="00CA3A43"/>
    <w:rsid w:val="00CA4861"/>
    <w:rsid w:val="00CA7D1C"/>
    <w:rsid w:val="00CB3D0E"/>
    <w:rsid w:val="00CB5798"/>
    <w:rsid w:val="00CB7AE8"/>
    <w:rsid w:val="00CC459D"/>
    <w:rsid w:val="00CC4BF9"/>
    <w:rsid w:val="00CD2121"/>
    <w:rsid w:val="00CD37C5"/>
    <w:rsid w:val="00CD5A6E"/>
    <w:rsid w:val="00CD694C"/>
    <w:rsid w:val="00CD7D05"/>
    <w:rsid w:val="00CE04E3"/>
    <w:rsid w:val="00CE06EC"/>
    <w:rsid w:val="00CE2E49"/>
    <w:rsid w:val="00CE3079"/>
    <w:rsid w:val="00CE35BB"/>
    <w:rsid w:val="00CE5DBE"/>
    <w:rsid w:val="00CF33AE"/>
    <w:rsid w:val="00D01FD0"/>
    <w:rsid w:val="00D040C6"/>
    <w:rsid w:val="00D11F80"/>
    <w:rsid w:val="00D162D9"/>
    <w:rsid w:val="00D166ED"/>
    <w:rsid w:val="00D1798A"/>
    <w:rsid w:val="00D17D5E"/>
    <w:rsid w:val="00D21E64"/>
    <w:rsid w:val="00D23AE9"/>
    <w:rsid w:val="00D24457"/>
    <w:rsid w:val="00D25B1B"/>
    <w:rsid w:val="00D26D73"/>
    <w:rsid w:val="00D31119"/>
    <w:rsid w:val="00D31AD6"/>
    <w:rsid w:val="00D33209"/>
    <w:rsid w:val="00D352C0"/>
    <w:rsid w:val="00D43FE5"/>
    <w:rsid w:val="00D447F1"/>
    <w:rsid w:val="00D46DB3"/>
    <w:rsid w:val="00D47779"/>
    <w:rsid w:val="00D51D7A"/>
    <w:rsid w:val="00D53167"/>
    <w:rsid w:val="00D5732D"/>
    <w:rsid w:val="00D57915"/>
    <w:rsid w:val="00D57C94"/>
    <w:rsid w:val="00D62ED7"/>
    <w:rsid w:val="00D63F1C"/>
    <w:rsid w:val="00D64BE0"/>
    <w:rsid w:val="00D64CB0"/>
    <w:rsid w:val="00D66B0D"/>
    <w:rsid w:val="00D66D61"/>
    <w:rsid w:val="00D677FD"/>
    <w:rsid w:val="00D708B6"/>
    <w:rsid w:val="00D711EC"/>
    <w:rsid w:val="00D72F70"/>
    <w:rsid w:val="00D7321D"/>
    <w:rsid w:val="00D74558"/>
    <w:rsid w:val="00D75D96"/>
    <w:rsid w:val="00D80366"/>
    <w:rsid w:val="00D8352C"/>
    <w:rsid w:val="00D84EBC"/>
    <w:rsid w:val="00D8564B"/>
    <w:rsid w:val="00D85F0A"/>
    <w:rsid w:val="00D85F7D"/>
    <w:rsid w:val="00D86CEA"/>
    <w:rsid w:val="00D9584A"/>
    <w:rsid w:val="00DA0A9A"/>
    <w:rsid w:val="00DA14DD"/>
    <w:rsid w:val="00DA1F09"/>
    <w:rsid w:val="00DA5791"/>
    <w:rsid w:val="00DA7D1F"/>
    <w:rsid w:val="00DB00CE"/>
    <w:rsid w:val="00DB49DC"/>
    <w:rsid w:val="00DB4A06"/>
    <w:rsid w:val="00DB6A9D"/>
    <w:rsid w:val="00DB6E3B"/>
    <w:rsid w:val="00DB7214"/>
    <w:rsid w:val="00DC4459"/>
    <w:rsid w:val="00DC4B12"/>
    <w:rsid w:val="00DC6C36"/>
    <w:rsid w:val="00DD10E0"/>
    <w:rsid w:val="00DD2089"/>
    <w:rsid w:val="00DE06A4"/>
    <w:rsid w:val="00DE0F3D"/>
    <w:rsid w:val="00DE109C"/>
    <w:rsid w:val="00DE5A27"/>
    <w:rsid w:val="00DE67E9"/>
    <w:rsid w:val="00DF333C"/>
    <w:rsid w:val="00DF43C7"/>
    <w:rsid w:val="00DF4D84"/>
    <w:rsid w:val="00DF51AC"/>
    <w:rsid w:val="00DF540B"/>
    <w:rsid w:val="00DF58E7"/>
    <w:rsid w:val="00DF6091"/>
    <w:rsid w:val="00DF796D"/>
    <w:rsid w:val="00E00884"/>
    <w:rsid w:val="00E05ABC"/>
    <w:rsid w:val="00E0637A"/>
    <w:rsid w:val="00E06468"/>
    <w:rsid w:val="00E11233"/>
    <w:rsid w:val="00E120C1"/>
    <w:rsid w:val="00E1281C"/>
    <w:rsid w:val="00E13C1C"/>
    <w:rsid w:val="00E14726"/>
    <w:rsid w:val="00E20223"/>
    <w:rsid w:val="00E205DD"/>
    <w:rsid w:val="00E25B88"/>
    <w:rsid w:val="00E3255A"/>
    <w:rsid w:val="00E3628C"/>
    <w:rsid w:val="00E36598"/>
    <w:rsid w:val="00E455B7"/>
    <w:rsid w:val="00E52F86"/>
    <w:rsid w:val="00E56616"/>
    <w:rsid w:val="00E61BAA"/>
    <w:rsid w:val="00E6751C"/>
    <w:rsid w:val="00E677A4"/>
    <w:rsid w:val="00E707AA"/>
    <w:rsid w:val="00E73BDD"/>
    <w:rsid w:val="00E8058B"/>
    <w:rsid w:val="00E82D2A"/>
    <w:rsid w:val="00E8339A"/>
    <w:rsid w:val="00E83E38"/>
    <w:rsid w:val="00E842B3"/>
    <w:rsid w:val="00E85126"/>
    <w:rsid w:val="00E8538F"/>
    <w:rsid w:val="00E85790"/>
    <w:rsid w:val="00E87BC2"/>
    <w:rsid w:val="00E914D7"/>
    <w:rsid w:val="00E9180E"/>
    <w:rsid w:val="00E94066"/>
    <w:rsid w:val="00E942B6"/>
    <w:rsid w:val="00E9769F"/>
    <w:rsid w:val="00EA078D"/>
    <w:rsid w:val="00EA5EBC"/>
    <w:rsid w:val="00EB0301"/>
    <w:rsid w:val="00EB443C"/>
    <w:rsid w:val="00EB5F96"/>
    <w:rsid w:val="00EB7E66"/>
    <w:rsid w:val="00EC0363"/>
    <w:rsid w:val="00EC1F32"/>
    <w:rsid w:val="00EC455E"/>
    <w:rsid w:val="00EC49E0"/>
    <w:rsid w:val="00EC556A"/>
    <w:rsid w:val="00EC6037"/>
    <w:rsid w:val="00EC679A"/>
    <w:rsid w:val="00EC7DF2"/>
    <w:rsid w:val="00EC7FE1"/>
    <w:rsid w:val="00ED3644"/>
    <w:rsid w:val="00ED3666"/>
    <w:rsid w:val="00ED5623"/>
    <w:rsid w:val="00ED6E77"/>
    <w:rsid w:val="00EE37C7"/>
    <w:rsid w:val="00EE44C3"/>
    <w:rsid w:val="00EE5DBA"/>
    <w:rsid w:val="00EE7756"/>
    <w:rsid w:val="00EF0426"/>
    <w:rsid w:val="00EF06DA"/>
    <w:rsid w:val="00EF1119"/>
    <w:rsid w:val="00EF3991"/>
    <w:rsid w:val="00EF4F5A"/>
    <w:rsid w:val="00EF7D9B"/>
    <w:rsid w:val="00F01768"/>
    <w:rsid w:val="00F01B75"/>
    <w:rsid w:val="00F07281"/>
    <w:rsid w:val="00F07AD0"/>
    <w:rsid w:val="00F14C28"/>
    <w:rsid w:val="00F20E39"/>
    <w:rsid w:val="00F211B8"/>
    <w:rsid w:val="00F2149F"/>
    <w:rsid w:val="00F23E44"/>
    <w:rsid w:val="00F27ABF"/>
    <w:rsid w:val="00F31F67"/>
    <w:rsid w:val="00F32260"/>
    <w:rsid w:val="00F35441"/>
    <w:rsid w:val="00F37534"/>
    <w:rsid w:val="00F43DC7"/>
    <w:rsid w:val="00F44A9B"/>
    <w:rsid w:val="00F46404"/>
    <w:rsid w:val="00F501AE"/>
    <w:rsid w:val="00F51569"/>
    <w:rsid w:val="00F53846"/>
    <w:rsid w:val="00F559DA"/>
    <w:rsid w:val="00F60281"/>
    <w:rsid w:val="00F64AEF"/>
    <w:rsid w:val="00F71345"/>
    <w:rsid w:val="00F716EC"/>
    <w:rsid w:val="00F73AC8"/>
    <w:rsid w:val="00F762E9"/>
    <w:rsid w:val="00F764EC"/>
    <w:rsid w:val="00F7652A"/>
    <w:rsid w:val="00F7690B"/>
    <w:rsid w:val="00F76C43"/>
    <w:rsid w:val="00F8024B"/>
    <w:rsid w:val="00F81C7F"/>
    <w:rsid w:val="00F83FDC"/>
    <w:rsid w:val="00F86957"/>
    <w:rsid w:val="00F91BD0"/>
    <w:rsid w:val="00F92C21"/>
    <w:rsid w:val="00F93A19"/>
    <w:rsid w:val="00F95675"/>
    <w:rsid w:val="00FA0510"/>
    <w:rsid w:val="00FA202C"/>
    <w:rsid w:val="00FA2B56"/>
    <w:rsid w:val="00FA2CF1"/>
    <w:rsid w:val="00FA3E4C"/>
    <w:rsid w:val="00FA472E"/>
    <w:rsid w:val="00FA5445"/>
    <w:rsid w:val="00FA54DC"/>
    <w:rsid w:val="00FA7287"/>
    <w:rsid w:val="00FB0494"/>
    <w:rsid w:val="00FB34E2"/>
    <w:rsid w:val="00FC20EA"/>
    <w:rsid w:val="00FC5CFA"/>
    <w:rsid w:val="00FD2F08"/>
    <w:rsid w:val="00FD3FA0"/>
    <w:rsid w:val="00FE06BA"/>
    <w:rsid w:val="00FE1A4A"/>
    <w:rsid w:val="00FE2682"/>
    <w:rsid w:val="00FE3B1D"/>
    <w:rsid w:val="00FE614C"/>
    <w:rsid w:val="00FF02D8"/>
    <w:rsid w:val="00FF0B34"/>
    <w:rsid w:val="00FF1D1C"/>
    <w:rsid w:val="00FF3F40"/>
    <w:rsid w:val="00FF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17045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917045"/>
    <w:pPr>
      <w:keepNext/>
      <w:spacing w:before="240" w:after="60"/>
      <w:outlineLvl w:val="0"/>
    </w:pPr>
    <w:rPr>
      <w:b/>
      <w:kern w:val="28"/>
      <w:sz w:val="28"/>
    </w:rPr>
  </w:style>
  <w:style w:type="paragraph" w:styleId="Nagwek2">
    <w:name w:val="heading 2"/>
    <w:basedOn w:val="Normalny"/>
    <w:next w:val="Normalny"/>
    <w:qFormat/>
    <w:rsid w:val="00917045"/>
    <w:pPr>
      <w:keepNext/>
      <w:spacing w:before="240" w:after="60"/>
      <w:outlineLvl w:val="1"/>
    </w:pPr>
    <w:rPr>
      <w:b/>
      <w:sz w:val="24"/>
    </w:rPr>
  </w:style>
  <w:style w:type="paragraph" w:styleId="Nagwek3">
    <w:name w:val="heading 3"/>
    <w:basedOn w:val="Normalny"/>
    <w:next w:val="Normalny"/>
    <w:qFormat/>
    <w:rsid w:val="00917045"/>
    <w:pPr>
      <w:keepNext/>
      <w:spacing w:before="240" w:after="60"/>
      <w:outlineLvl w:val="2"/>
    </w:pPr>
    <w:rPr>
      <w:b/>
      <w:sz w:val="22"/>
    </w:rPr>
  </w:style>
  <w:style w:type="paragraph" w:styleId="Nagwek4">
    <w:name w:val="heading 4"/>
    <w:basedOn w:val="Normalny"/>
    <w:next w:val="Normalny"/>
    <w:qFormat/>
    <w:rsid w:val="00917045"/>
    <w:pPr>
      <w:keepNext/>
      <w:spacing w:before="240" w:after="60"/>
      <w:outlineLvl w:val="3"/>
    </w:pPr>
    <w:rPr>
      <w:b/>
    </w:rPr>
  </w:style>
  <w:style w:type="paragraph" w:styleId="Nagwek5">
    <w:name w:val="heading 5"/>
    <w:basedOn w:val="Normalny"/>
    <w:next w:val="Normalny"/>
    <w:qFormat/>
    <w:rsid w:val="00917045"/>
    <w:pPr>
      <w:spacing w:before="240" w:after="60"/>
      <w:outlineLvl w:val="4"/>
    </w:pPr>
    <w:rPr>
      <w:b/>
      <w:i/>
    </w:rPr>
  </w:style>
  <w:style w:type="paragraph" w:styleId="Nagwek6">
    <w:name w:val="heading 6"/>
    <w:basedOn w:val="Normalny"/>
    <w:next w:val="Normalny"/>
    <w:qFormat/>
    <w:rsid w:val="00917045"/>
    <w:pPr>
      <w:spacing w:before="240" w:after="60"/>
      <w:outlineLvl w:val="5"/>
    </w:pPr>
    <w:rPr>
      <w:i/>
    </w:rPr>
  </w:style>
  <w:style w:type="paragraph" w:styleId="Nagwek7">
    <w:name w:val="heading 7"/>
    <w:basedOn w:val="Normalny"/>
    <w:next w:val="Normalny"/>
    <w:qFormat/>
    <w:rsid w:val="00917045"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917045"/>
    <w:pPr>
      <w:spacing w:before="240" w:after="60"/>
      <w:outlineLvl w:val="7"/>
    </w:pPr>
    <w:rPr>
      <w:sz w:val="18"/>
    </w:rPr>
  </w:style>
  <w:style w:type="paragraph" w:styleId="Nagwek9">
    <w:name w:val="heading 9"/>
    <w:basedOn w:val="Normalny"/>
    <w:next w:val="Normalny"/>
    <w:qFormat/>
    <w:rsid w:val="00917045"/>
    <w:pPr>
      <w:spacing w:before="240" w:after="60"/>
      <w:outlineLvl w:val="8"/>
    </w:pPr>
    <w:rPr>
      <w:i/>
      <w:sz w:val="18"/>
    </w:rPr>
  </w:style>
  <w:style w:type="character" w:default="1" w:styleId="Domylnaczcionkaakapitu">
    <w:name w:val="Default Paragraph Font"/>
    <w:semiHidden/>
    <w:rsid w:val="00917045"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  <w:rsid w:val="00917045"/>
  </w:style>
  <w:style w:type="paragraph" w:styleId="Legenda">
    <w:name w:val="caption"/>
    <w:basedOn w:val="Normalny"/>
    <w:next w:val="Normalny"/>
    <w:qFormat/>
    <w:rsid w:val="00917045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Normalny"/>
    <w:rsid w:val="00917045"/>
    <w:pPr>
      <w:spacing w:before="40" w:after="40"/>
    </w:pPr>
  </w:style>
  <w:style w:type="paragraph" w:styleId="Nagwek">
    <w:name w:val="header"/>
    <w:basedOn w:val="Normalny"/>
    <w:rsid w:val="00917045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Normalny"/>
    <w:rsid w:val="00917045"/>
    <w:pPr>
      <w:numPr>
        <w:numId w:val="4"/>
      </w:numPr>
    </w:pPr>
  </w:style>
  <w:style w:type="paragraph" w:customStyle="1" w:styleId="Bulletwithtext2">
    <w:name w:val="Bullet with text 2"/>
    <w:basedOn w:val="Normalny"/>
    <w:rsid w:val="00917045"/>
    <w:pPr>
      <w:numPr>
        <w:numId w:val="2"/>
      </w:numPr>
    </w:pPr>
  </w:style>
  <w:style w:type="paragraph" w:customStyle="1" w:styleId="Header1">
    <w:name w:val="Header 1"/>
    <w:basedOn w:val="Normalny"/>
    <w:next w:val="Normalny"/>
    <w:rsid w:val="00917045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ny"/>
    <w:rsid w:val="00917045"/>
    <w:pPr>
      <w:jc w:val="right"/>
    </w:pPr>
  </w:style>
  <w:style w:type="paragraph" w:customStyle="1" w:styleId="Header3">
    <w:name w:val="Header 3"/>
    <w:basedOn w:val="Header1"/>
    <w:next w:val="Normalny"/>
    <w:rsid w:val="00917045"/>
    <w:pPr>
      <w:jc w:val="left"/>
    </w:pPr>
  </w:style>
  <w:style w:type="paragraph" w:styleId="Spistreci2">
    <w:name w:val="toc 2"/>
    <w:basedOn w:val="Normalny"/>
    <w:next w:val="Normalny"/>
    <w:uiPriority w:val="39"/>
    <w:rsid w:val="00917045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Normalny"/>
    <w:rsid w:val="00917045"/>
    <w:pPr>
      <w:numPr>
        <w:numId w:val="3"/>
      </w:numPr>
    </w:pPr>
  </w:style>
  <w:style w:type="paragraph" w:styleId="Tytu">
    <w:name w:val="Title"/>
    <w:basedOn w:val="Normalny"/>
    <w:next w:val="Normalny"/>
    <w:qFormat/>
    <w:rsid w:val="00917045"/>
    <w:pPr>
      <w:keepNext/>
      <w:spacing w:before="240" w:after="60"/>
    </w:pPr>
    <w:rPr>
      <w:b/>
      <w:kern w:val="28"/>
      <w:sz w:val="24"/>
    </w:rPr>
  </w:style>
  <w:style w:type="paragraph" w:customStyle="1" w:styleId="Numberedlist1">
    <w:name w:val="Numbered list 1"/>
    <w:basedOn w:val="Listanumerowana"/>
    <w:autoRedefine/>
    <w:rsid w:val="00917045"/>
    <w:pPr>
      <w:numPr>
        <w:numId w:val="8"/>
      </w:numPr>
    </w:pPr>
  </w:style>
  <w:style w:type="paragraph" w:customStyle="1" w:styleId="NumberedHeadingStyleB1">
    <w:name w:val="Numbered Heading Style B.1"/>
    <w:basedOn w:val="Nagwek1"/>
    <w:next w:val="Normalny"/>
    <w:rsid w:val="00917045"/>
    <w:pPr>
      <w:numPr>
        <w:numId w:val="1"/>
      </w:numPr>
    </w:pPr>
  </w:style>
  <w:style w:type="paragraph" w:customStyle="1" w:styleId="HPInternal">
    <w:name w:val="HP_Internal"/>
    <w:basedOn w:val="Normalny"/>
    <w:next w:val="Normalny"/>
    <w:rsid w:val="00917045"/>
    <w:rPr>
      <w:i/>
      <w:sz w:val="18"/>
    </w:rPr>
  </w:style>
  <w:style w:type="paragraph" w:styleId="Spistreci1">
    <w:name w:val="toc 1"/>
    <w:basedOn w:val="Normalny"/>
    <w:next w:val="Normalny"/>
    <w:uiPriority w:val="39"/>
    <w:rsid w:val="00917045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Normalny"/>
    <w:rsid w:val="00917045"/>
  </w:style>
  <w:style w:type="paragraph" w:customStyle="1" w:styleId="TitlePageHeadernotused">
    <w:name w:val="TitlePage_Header_not_used"/>
    <w:basedOn w:val="Normalny"/>
    <w:rsid w:val="00917045"/>
  </w:style>
  <w:style w:type="paragraph" w:customStyle="1" w:styleId="NumberedHeadingStyleB2">
    <w:name w:val="Numbered Heading Style B.2"/>
    <w:basedOn w:val="Nagwek2"/>
    <w:next w:val="Normalny"/>
    <w:rsid w:val="00917045"/>
    <w:pPr>
      <w:numPr>
        <w:ilvl w:val="1"/>
        <w:numId w:val="1"/>
      </w:numPr>
    </w:pPr>
  </w:style>
  <w:style w:type="paragraph" w:customStyle="1" w:styleId="Bulletwithtext4">
    <w:name w:val="Bullet with text 4"/>
    <w:basedOn w:val="Normalny"/>
    <w:rsid w:val="00917045"/>
    <w:pPr>
      <w:numPr>
        <w:numId w:val="6"/>
      </w:numPr>
    </w:pPr>
  </w:style>
  <w:style w:type="paragraph" w:customStyle="1" w:styleId="NumberedHeadingStyleB3">
    <w:name w:val="Numbered Heading Style B.3"/>
    <w:basedOn w:val="Nagwek3"/>
    <w:next w:val="Normalny"/>
    <w:rsid w:val="00917045"/>
    <w:pPr>
      <w:numPr>
        <w:ilvl w:val="2"/>
        <w:numId w:val="1"/>
      </w:numPr>
    </w:pPr>
  </w:style>
  <w:style w:type="paragraph" w:customStyle="1" w:styleId="TableHeading">
    <w:name w:val="Table_Heading"/>
    <w:basedOn w:val="Normalny"/>
    <w:next w:val="Table"/>
    <w:rsid w:val="00917045"/>
    <w:pPr>
      <w:keepNext/>
      <w:keepLines/>
      <w:spacing w:before="40" w:after="40"/>
    </w:pPr>
    <w:rPr>
      <w:b/>
    </w:rPr>
  </w:style>
  <w:style w:type="paragraph" w:styleId="Spistreci3">
    <w:name w:val="toc 3"/>
    <w:basedOn w:val="Normalny"/>
    <w:next w:val="Normalny"/>
    <w:uiPriority w:val="39"/>
    <w:rsid w:val="00917045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Normalny"/>
    <w:next w:val="Normalny"/>
    <w:rsid w:val="00917045"/>
    <w:pPr>
      <w:keepNext/>
      <w:keepLines/>
      <w:spacing w:before="240" w:after="60"/>
    </w:pPr>
    <w:rPr>
      <w:b/>
    </w:rPr>
  </w:style>
  <w:style w:type="paragraph" w:styleId="Spistreci4">
    <w:name w:val="toc 4"/>
    <w:basedOn w:val="Normalny"/>
    <w:next w:val="Normalny"/>
    <w:semiHidden/>
    <w:rsid w:val="00917045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Normalny"/>
    <w:next w:val="Normalny"/>
    <w:rsid w:val="00917045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917045"/>
    <w:pPr>
      <w:jc w:val="center"/>
    </w:pPr>
  </w:style>
  <w:style w:type="paragraph" w:customStyle="1" w:styleId="NumberedHeadingStyleA1">
    <w:name w:val="Numbered Heading Style A.1"/>
    <w:basedOn w:val="Nagwek1"/>
    <w:next w:val="Normalny"/>
    <w:link w:val="NumberedHeadingStyleA1Znak"/>
    <w:rsid w:val="00917045"/>
    <w:pPr>
      <w:numPr>
        <w:numId w:val="9"/>
      </w:numPr>
      <w:tabs>
        <w:tab w:val="left" w:pos="720"/>
      </w:tabs>
    </w:pPr>
  </w:style>
  <w:style w:type="paragraph" w:customStyle="1" w:styleId="NumberedHeadingStyleA2">
    <w:name w:val="Numbered Heading Style A.2"/>
    <w:basedOn w:val="Nagwek2"/>
    <w:next w:val="Normalny"/>
    <w:rsid w:val="00917045"/>
    <w:pPr>
      <w:numPr>
        <w:ilvl w:val="1"/>
        <w:numId w:val="9"/>
      </w:numPr>
    </w:pPr>
  </w:style>
  <w:style w:type="paragraph" w:customStyle="1" w:styleId="NumberedHeadingStyleA3">
    <w:name w:val="Numbered Heading Style A.3"/>
    <w:basedOn w:val="Nagwek3"/>
    <w:next w:val="Normalny"/>
    <w:rsid w:val="00917045"/>
    <w:pPr>
      <w:numPr>
        <w:ilvl w:val="2"/>
        <w:numId w:val="9"/>
      </w:numPr>
      <w:tabs>
        <w:tab w:val="left" w:pos="1080"/>
      </w:tabs>
    </w:pPr>
  </w:style>
  <w:style w:type="paragraph" w:customStyle="1" w:styleId="NumberedHeadingStyleA4">
    <w:name w:val="Numbered Heading Style A.4"/>
    <w:basedOn w:val="Nagwek4"/>
    <w:next w:val="Normalny"/>
    <w:rsid w:val="00917045"/>
    <w:pPr>
      <w:numPr>
        <w:ilvl w:val="3"/>
        <w:numId w:val="9"/>
      </w:numPr>
      <w:tabs>
        <w:tab w:val="left" w:pos="1440"/>
        <w:tab w:val="left" w:pos="1800"/>
      </w:tabs>
    </w:pPr>
  </w:style>
  <w:style w:type="paragraph" w:customStyle="1" w:styleId="NormalUserEntry">
    <w:name w:val="Normal_UserEntry"/>
    <w:basedOn w:val="Normalny"/>
    <w:rsid w:val="00917045"/>
    <w:rPr>
      <w:color w:val="FF0000"/>
    </w:rPr>
  </w:style>
  <w:style w:type="paragraph" w:customStyle="1" w:styleId="TitleCenter">
    <w:name w:val="Title_Center"/>
    <w:basedOn w:val="Tytu"/>
    <w:rsid w:val="00917045"/>
    <w:pPr>
      <w:jc w:val="center"/>
    </w:pPr>
  </w:style>
  <w:style w:type="paragraph" w:customStyle="1" w:styleId="TableSmall">
    <w:name w:val="Table_Small"/>
    <w:basedOn w:val="Table"/>
    <w:rsid w:val="00917045"/>
    <w:rPr>
      <w:sz w:val="16"/>
    </w:rPr>
  </w:style>
  <w:style w:type="character" w:customStyle="1" w:styleId="CharacterUserEntry">
    <w:name w:val="Character UserEntry"/>
    <w:basedOn w:val="Domylnaczcionkaakapitu"/>
    <w:rsid w:val="00917045"/>
    <w:rPr>
      <w:color w:val="FF0000"/>
    </w:rPr>
  </w:style>
  <w:style w:type="paragraph" w:customStyle="1" w:styleId="TableHeadingCenter">
    <w:name w:val="Table_Heading_Center"/>
    <w:basedOn w:val="TableHeading"/>
    <w:rsid w:val="00917045"/>
    <w:pPr>
      <w:jc w:val="center"/>
    </w:pPr>
  </w:style>
  <w:style w:type="paragraph" w:customStyle="1" w:styleId="TableSmHeading">
    <w:name w:val="Table_Sm_Heading"/>
    <w:basedOn w:val="TableHeading"/>
    <w:rsid w:val="00917045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917045"/>
    <w:pPr>
      <w:jc w:val="center"/>
    </w:pPr>
  </w:style>
  <w:style w:type="paragraph" w:customStyle="1" w:styleId="Tablenotused">
    <w:name w:val="Table_not_used"/>
    <w:basedOn w:val="Table"/>
    <w:rsid w:val="00917045"/>
    <w:pPr>
      <w:jc w:val="right"/>
    </w:pPr>
  </w:style>
  <w:style w:type="paragraph" w:customStyle="1" w:styleId="TableSmallRight">
    <w:name w:val="Table_Small_Right"/>
    <w:basedOn w:val="TableSmall"/>
    <w:rsid w:val="00917045"/>
    <w:pPr>
      <w:jc w:val="right"/>
    </w:pPr>
  </w:style>
  <w:style w:type="paragraph" w:customStyle="1" w:styleId="TableSmallCenter">
    <w:name w:val="Table_Small_Center"/>
    <w:basedOn w:val="TableSmall"/>
    <w:rsid w:val="00917045"/>
    <w:pPr>
      <w:jc w:val="center"/>
    </w:pPr>
  </w:style>
  <w:style w:type="paragraph" w:customStyle="1" w:styleId="TitlePageDetail">
    <w:name w:val="TitlePage_Detail"/>
    <w:basedOn w:val="TitlePageHeaderOOV"/>
    <w:rsid w:val="00917045"/>
    <w:pPr>
      <w:spacing w:line="360" w:lineRule="auto"/>
    </w:pPr>
    <w:rPr>
      <w:b/>
      <w:sz w:val="20"/>
    </w:rPr>
  </w:style>
  <w:style w:type="paragraph" w:styleId="Zwrotpoegnalny">
    <w:name w:val="Closing"/>
    <w:basedOn w:val="Normalny"/>
    <w:rsid w:val="00917045"/>
    <w:pPr>
      <w:ind w:left="4320"/>
      <w:jc w:val="right"/>
    </w:pPr>
  </w:style>
  <w:style w:type="character" w:styleId="Odwoaniedokomentarza">
    <w:name w:val="annotation reference"/>
    <w:basedOn w:val="Domylnaczcionkaakapitu"/>
    <w:semiHidden/>
    <w:rsid w:val="00917045"/>
    <w:rPr>
      <w:rFonts w:ascii="Arial" w:hAnsi="Arial"/>
      <w:sz w:val="16"/>
    </w:rPr>
  </w:style>
  <w:style w:type="paragraph" w:styleId="Zwykytekst">
    <w:name w:val="Plain Text"/>
    <w:basedOn w:val="Normalny"/>
    <w:rsid w:val="00917045"/>
    <w:rPr>
      <w:rFonts w:ascii="Times New Roman" w:hAnsi="Times New Roman"/>
    </w:rPr>
  </w:style>
  <w:style w:type="paragraph" w:customStyle="1" w:styleId="HPTableTitle">
    <w:name w:val="HP_Table_Title"/>
    <w:basedOn w:val="Normalny"/>
    <w:next w:val="Normalny"/>
    <w:rsid w:val="00917045"/>
    <w:pPr>
      <w:keepNext/>
      <w:keepLines/>
      <w:spacing w:before="240" w:after="60"/>
    </w:pPr>
    <w:rPr>
      <w:b/>
      <w:sz w:val="18"/>
    </w:rPr>
  </w:style>
  <w:style w:type="character" w:styleId="Numerstrony">
    <w:name w:val="page number"/>
    <w:basedOn w:val="Domylnaczcionkaakapitu"/>
    <w:rsid w:val="00917045"/>
    <w:rPr>
      <w:rFonts w:ascii="Arial" w:hAnsi="Arial"/>
      <w:sz w:val="18"/>
    </w:rPr>
  </w:style>
  <w:style w:type="paragraph" w:styleId="Stopka">
    <w:name w:val="footer"/>
    <w:basedOn w:val="Normalny"/>
    <w:rsid w:val="00917045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917045"/>
    <w:pPr>
      <w:jc w:val="right"/>
    </w:pPr>
  </w:style>
  <w:style w:type="paragraph" w:customStyle="1" w:styleId="TableMedium">
    <w:name w:val="Table_Medium"/>
    <w:basedOn w:val="Table"/>
    <w:rsid w:val="00917045"/>
    <w:rPr>
      <w:sz w:val="18"/>
    </w:rPr>
  </w:style>
  <w:style w:type="paragraph" w:styleId="Podtytu">
    <w:name w:val="Subtitle"/>
    <w:basedOn w:val="Normalny"/>
    <w:qFormat/>
    <w:rsid w:val="00917045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Normalny"/>
    <w:rsid w:val="00917045"/>
    <w:pPr>
      <w:numPr>
        <w:numId w:val="5"/>
      </w:numPr>
    </w:pPr>
  </w:style>
  <w:style w:type="paragraph" w:customStyle="1" w:styleId="RMIndtasBullwtxt2">
    <w:name w:val="RM_Indt as Bull w txt 2"/>
    <w:basedOn w:val="Bulletwithtext2"/>
    <w:next w:val="Bulletwithtext2"/>
    <w:rsid w:val="00917045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917045"/>
    <w:pPr>
      <w:jc w:val="right"/>
    </w:pPr>
  </w:style>
  <w:style w:type="paragraph" w:customStyle="1" w:styleId="RMHeading1">
    <w:name w:val="RM_Heading 1"/>
    <w:basedOn w:val="Nagwek1"/>
    <w:next w:val="Normalny"/>
    <w:rsid w:val="00917045"/>
    <w:pPr>
      <w:pageBreakBefore/>
    </w:pPr>
    <w:rPr>
      <w:sz w:val="32"/>
    </w:rPr>
  </w:style>
  <w:style w:type="paragraph" w:customStyle="1" w:styleId="RMHeading2">
    <w:name w:val="RM_Heading 2"/>
    <w:basedOn w:val="Nagwek2"/>
    <w:next w:val="Normalny"/>
    <w:rsid w:val="00917045"/>
    <w:pPr>
      <w:pageBreakBefore/>
    </w:pPr>
    <w:rPr>
      <w:sz w:val="30"/>
    </w:rPr>
  </w:style>
  <w:style w:type="paragraph" w:customStyle="1" w:styleId="RMHeading3">
    <w:name w:val="RM_Heading 3"/>
    <w:basedOn w:val="Nagwek3"/>
    <w:next w:val="Normalny"/>
    <w:rsid w:val="00917045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ny"/>
    <w:rsid w:val="00917045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917045"/>
    <w:pPr>
      <w:jc w:val="right"/>
    </w:pPr>
  </w:style>
  <w:style w:type="paragraph" w:customStyle="1" w:styleId="TableSmHeadingCenter">
    <w:name w:val="Table_Sm_Heading_Center"/>
    <w:basedOn w:val="TableSmHeading"/>
    <w:rsid w:val="00917045"/>
    <w:pPr>
      <w:jc w:val="center"/>
    </w:pPr>
  </w:style>
  <w:style w:type="paragraph" w:customStyle="1" w:styleId="TitlePageHeaderOOV">
    <w:name w:val="TitlePage_Header_OOV"/>
    <w:basedOn w:val="Normalny"/>
    <w:rsid w:val="00917045"/>
    <w:pPr>
      <w:ind w:left="4060"/>
    </w:pPr>
    <w:rPr>
      <w:sz w:val="44"/>
    </w:rPr>
  </w:style>
  <w:style w:type="paragraph" w:customStyle="1" w:styleId="CommandorProgramCode">
    <w:name w:val="Command or Program Code"/>
    <w:basedOn w:val="Normalny"/>
    <w:autoRedefine/>
    <w:rsid w:val="00917045"/>
    <w:pPr>
      <w:jc w:val="both"/>
    </w:pPr>
    <w:rPr>
      <w:rFonts w:ascii="Courier New" w:hAnsi="Courier New"/>
    </w:rPr>
  </w:style>
  <w:style w:type="paragraph" w:customStyle="1" w:styleId="TitlePageHeader">
    <w:name w:val="TitlePage_Header"/>
    <w:basedOn w:val="Normalny"/>
    <w:rsid w:val="00917045"/>
    <w:pPr>
      <w:spacing w:before="240" w:after="240"/>
      <w:ind w:left="3240"/>
    </w:pPr>
    <w:rPr>
      <w:b/>
      <w:sz w:val="32"/>
      <w:szCs w:val="32"/>
    </w:rPr>
  </w:style>
  <w:style w:type="paragraph" w:customStyle="1" w:styleId="NumberedHeadingStyleA5">
    <w:name w:val="Numbered Heading Style A.5"/>
    <w:basedOn w:val="Nagwek5"/>
    <w:next w:val="Normalny"/>
    <w:rsid w:val="00917045"/>
    <w:pPr>
      <w:keepNext/>
      <w:numPr>
        <w:ilvl w:val="4"/>
        <w:numId w:val="9"/>
      </w:numPr>
    </w:pPr>
    <w:rPr>
      <w:szCs w:val="12"/>
    </w:rPr>
  </w:style>
  <w:style w:type="paragraph" w:customStyle="1" w:styleId="Note">
    <w:name w:val="Note"/>
    <w:basedOn w:val="Normalny"/>
    <w:autoRedefine/>
    <w:rsid w:val="00917045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Listanumerowana">
    <w:name w:val="List Number"/>
    <w:basedOn w:val="Normalny"/>
    <w:rsid w:val="00917045"/>
    <w:pPr>
      <w:numPr>
        <w:numId w:val="7"/>
      </w:numPr>
    </w:pPr>
  </w:style>
  <w:style w:type="paragraph" w:customStyle="1" w:styleId="NumberedHeadingStyleA6">
    <w:name w:val="Numbered Heading Style A.6"/>
    <w:basedOn w:val="Nagwek6"/>
    <w:next w:val="Normalny"/>
    <w:rsid w:val="00917045"/>
    <w:pPr>
      <w:keepNext/>
      <w:numPr>
        <w:ilvl w:val="5"/>
        <w:numId w:val="9"/>
      </w:numPr>
    </w:pPr>
    <w:rPr>
      <w:szCs w:val="12"/>
    </w:rPr>
  </w:style>
  <w:style w:type="paragraph" w:customStyle="1" w:styleId="NumberedHeadingStyleA7">
    <w:name w:val="Numbered Heading Style A.7"/>
    <w:basedOn w:val="Nagwek7"/>
    <w:next w:val="Normalny"/>
    <w:rsid w:val="00917045"/>
    <w:pPr>
      <w:keepNext/>
      <w:numPr>
        <w:ilvl w:val="6"/>
        <w:numId w:val="9"/>
      </w:numPr>
    </w:pPr>
    <w:rPr>
      <w:szCs w:val="12"/>
    </w:rPr>
  </w:style>
  <w:style w:type="paragraph" w:customStyle="1" w:styleId="NumberedHeadingStyleA8">
    <w:name w:val="Numbered Heading Style A.8"/>
    <w:basedOn w:val="Nagwek8"/>
    <w:next w:val="Normalny"/>
    <w:rsid w:val="00917045"/>
    <w:pPr>
      <w:keepNext/>
      <w:numPr>
        <w:ilvl w:val="7"/>
        <w:numId w:val="9"/>
      </w:numPr>
    </w:pPr>
    <w:rPr>
      <w:szCs w:val="12"/>
    </w:rPr>
  </w:style>
  <w:style w:type="paragraph" w:customStyle="1" w:styleId="NumberedHeadingStyleA9">
    <w:name w:val="Numbered Heading Style A.9"/>
    <w:basedOn w:val="Nagwek9"/>
    <w:next w:val="Normalny"/>
    <w:rsid w:val="00917045"/>
    <w:pPr>
      <w:keepNext/>
      <w:numPr>
        <w:ilvl w:val="8"/>
        <w:numId w:val="9"/>
      </w:numPr>
    </w:pPr>
    <w:rPr>
      <w:szCs w:val="12"/>
    </w:rPr>
  </w:style>
  <w:style w:type="paragraph" w:styleId="Tekstkomentarza">
    <w:name w:val="annotation text"/>
    <w:basedOn w:val="Normalny"/>
    <w:semiHidden/>
    <w:rsid w:val="000E3310"/>
  </w:style>
  <w:style w:type="paragraph" w:styleId="Tematkomentarza">
    <w:name w:val="annotation subject"/>
    <w:basedOn w:val="Tekstkomentarza"/>
    <w:next w:val="Tekstkomentarza"/>
    <w:semiHidden/>
    <w:rsid w:val="000E3310"/>
    <w:rPr>
      <w:b/>
      <w:bCs/>
    </w:rPr>
  </w:style>
  <w:style w:type="paragraph" w:styleId="Tekstdymka">
    <w:name w:val="Balloon Text"/>
    <w:basedOn w:val="Normalny"/>
    <w:semiHidden/>
    <w:rsid w:val="000E3310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E0637A"/>
  </w:style>
  <w:style w:type="character" w:styleId="Odwoanieprzypisukocowego">
    <w:name w:val="endnote reference"/>
    <w:basedOn w:val="Domylnaczcionkaakapitu"/>
    <w:semiHidden/>
    <w:rsid w:val="00E0637A"/>
    <w:rPr>
      <w:vertAlign w:val="superscript"/>
    </w:rPr>
  </w:style>
  <w:style w:type="paragraph" w:customStyle="1" w:styleId="CharCharZchnZchnCharCharZchnZchn">
    <w:name w:val=" Char Char Zchn Zchn Char Char Zchn Zchn"/>
    <w:basedOn w:val="Normalny"/>
    <w:rsid w:val="0046190F"/>
    <w:rPr>
      <w:rFonts w:ascii="Times New Roman" w:hAnsi="Times New Roman"/>
      <w:sz w:val="24"/>
      <w:szCs w:val="24"/>
      <w:lang w:eastAsia="pl-PL"/>
    </w:rPr>
  </w:style>
  <w:style w:type="paragraph" w:customStyle="1" w:styleId="pqiText">
    <w:name w:val="pqiText"/>
    <w:rsid w:val="00A148D0"/>
    <w:pPr>
      <w:tabs>
        <w:tab w:val="left" w:pos="1021"/>
        <w:tab w:val="left" w:pos="1191"/>
        <w:tab w:val="left" w:pos="1304"/>
        <w:tab w:val="left" w:pos="1361"/>
        <w:tab w:val="left" w:pos="1531"/>
      </w:tabs>
      <w:spacing w:after="140" w:line="320" w:lineRule="atLeast"/>
    </w:pPr>
    <w:rPr>
      <w:rFonts w:ascii="Arial" w:hAnsi="Arial"/>
      <w:sz w:val="22"/>
    </w:rPr>
  </w:style>
  <w:style w:type="paragraph" w:customStyle="1" w:styleId="pqiListNomNum1">
    <w:name w:val="pqiListNomNum1"/>
    <w:rsid w:val="00A148D0"/>
    <w:pPr>
      <w:tabs>
        <w:tab w:val="num" w:leader="none" w:pos="1021"/>
      </w:tabs>
      <w:spacing w:after="60" w:line="320" w:lineRule="atLeast"/>
      <w:ind w:left="1021" w:hanging="567"/>
    </w:pPr>
    <w:rPr>
      <w:rFonts w:ascii="Arial" w:hAnsi="Arial"/>
      <w:sz w:val="22"/>
    </w:rPr>
  </w:style>
  <w:style w:type="character" w:customStyle="1" w:styleId="NumberedHeadingStyleA1Znak">
    <w:name w:val="Numbered Heading Style A.1 Znak"/>
    <w:basedOn w:val="Domylnaczcionkaakapitu"/>
    <w:link w:val="NumberedHeadingStyleA1"/>
    <w:rsid w:val="00A148D0"/>
    <w:rPr>
      <w:rFonts w:ascii="Arial" w:hAnsi="Arial"/>
      <w:b/>
      <w:kern w:val="28"/>
      <w:sz w:val="28"/>
      <w:lang w:val="pl-PL" w:eastAsia="en-US" w:bidi="ar-SA"/>
    </w:rPr>
  </w:style>
  <w:style w:type="paragraph" w:customStyle="1" w:styleId="pqiTabBodySmall">
    <w:name w:val="pqiTabBodySmall"/>
    <w:rsid w:val="00D8352C"/>
    <w:pPr>
      <w:spacing w:after="20"/>
    </w:pPr>
    <w:rPr>
      <w:rFonts w:ascii="Arial" w:hAnsi="Arial"/>
      <w:sz w:val="18"/>
    </w:rPr>
  </w:style>
  <w:style w:type="paragraph" w:customStyle="1" w:styleId="pqiTabHead">
    <w:name w:val="pqiTabHead"/>
    <w:rsid w:val="00D8352C"/>
    <w:pPr>
      <w:spacing w:before="60" w:after="40"/>
    </w:pPr>
    <w:rPr>
      <w:rFonts w:ascii="Arial" w:hAnsi="Arial"/>
      <w:b/>
    </w:rPr>
  </w:style>
  <w:style w:type="character" w:styleId="Hipercze">
    <w:name w:val="Hyperlink"/>
    <w:basedOn w:val="Domylnaczcionkaakapitu"/>
    <w:uiPriority w:val="99"/>
    <w:rsid w:val="00694896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048F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Documents\Studia\Semestr%20VII\Dune%202\trunk\doc\template_20071023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03BE8-BB70-4778-A480-E74991BF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template_20071023.dot</Template>
  <TotalTime>0</TotalTime>
  <Pages>3</Pages>
  <Words>165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Yet Another Dune II</vt:lpstr>
    </vt:vector>
  </TitlesOfParts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Yet Another Dune II</dc:title>
  <dc:creator/>
  <cp:lastModifiedBy/>
  <cp:revision>1</cp:revision>
  <cp:lastPrinted>2006-10-12T13:44:00Z</cp:lastPrinted>
  <dcterms:created xsi:type="dcterms:W3CDTF">2008-01-11T18:39:00Z</dcterms:created>
  <dcterms:modified xsi:type="dcterms:W3CDTF">2008-01-11T18:48:00Z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127531202</vt:i4>
  </property>
  <property fmtid="{D5CDD505-2E9C-101B-9397-08002B2CF9AE}" pid="3" name="_NewReviewCycle">
    <vt:lpwstr/>
  </property>
  <property fmtid="{D5CDD505-2E9C-101B-9397-08002B2CF9AE}" pid="4" name="_ReviewingToolsShownOnce">
    <vt:lpwstr/>
  </property>
</Properties>
</file>